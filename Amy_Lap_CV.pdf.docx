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6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1620"/>
        <w:gridCol w:w="1350"/>
        <w:gridCol w:w="359"/>
        <w:gridCol w:w="181"/>
        <w:gridCol w:w="4050"/>
        <w:gridCol w:w="3050"/>
        <w:gridCol w:w="10"/>
      </w:tblGrid>
      <w:tr w:rsidR="004B4147" w:rsidRPr="004B4147" w14:paraId="16D29055" w14:textId="77777777" w:rsidTr="00E31C5A">
        <w:trPr>
          <w:gridAfter w:val="1"/>
          <w:wAfter w:w="10" w:type="dxa"/>
        </w:trPr>
        <w:tc>
          <w:tcPr>
            <w:tcW w:w="2161" w:type="dxa"/>
            <w:gridSpan w:val="2"/>
          </w:tcPr>
          <w:p w14:paraId="09C7ADF6" w14:textId="77777777" w:rsidR="004B4147" w:rsidRPr="004B4147" w:rsidRDefault="004B4147" w:rsidP="004B4147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2E4A623E" wp14:editId="76A7BF69">
                      <wp:extent cx="1200150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2845ED8" w14:textId="47B095EF" w:rsidR="004B4147" w:rsidRDefault="006120F7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0D46BCF" w14:textId="434B4F7E" w:rsidR="004B4147" w:rsidRDefault="005044C4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 xml:space="preserve"> </w:t>
                                    </w:r>
                                    <w:r w:rsidR="006120F7">
                                      <w:t>L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4A623E" id="Group 130" o:spid="_x0000_s1026" alt="&quot;&quot;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02845ED8" w14:textId="47B095EF" w:rsidR="004B4147" w:rsidRDefault="006120F7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00D46BCF" w14:textId="434B4F7E" w:rsidR="004B4147" w:rsidRDefault="005044C4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 </w:t>
                              </w:r>
                              <w:r w:rsidR="006120F7">
                                <w:t>L</w:t>
                              </w:r>
                            </w:p>
                          </w:txbxContent>
                        </v:textbox>
                      </v:shape>
                      <v:line id="Straight Connector 7" o:spid="_x0000_s1029" alt="&quot;&quot;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90" w:type="dxa"/>
            <w:gridSpan w:val="5"/>
            <w:tcBorders>
              <w:bottom w:val="single" w:sz="4" w:space="0" w:color="FFFFFF" w:themeColor="background1"/>
            </w:tcBorders>
          </w:tcPr>
          <w:p w14:paraId="4C696D5D" w14:textId="4C34ACC9" w:rsidR="004B4147" w:rsidRDefault="006120F7" w:rsidP="004B4147">
            <w:pPr>
              <w:pStyle w:val="Title"/>
            </w:pPr>
            <w:r>
              <w:t>Amy</w:t>
            </w:r>
          </w:p>
          <w:p w14:paraId="03956F11" w14:textId="75A208EE" w:rsidR="004B4147" w:rsidRPr="004B4147" w:rsidRDefault="006120F7" w:rsidP="00A21AF8">
            <w:pPr>
              <w:pStyle w:val="Subtitle"/>
            </w:pPr>
            <w:r>
              <w:t>Lap</w:t>
            </w:r>
          </w:p>
        </w:tc>
      </w:tr>
      <w:tr w:rsidR="00A21AF8" w:rsidRPr="004B4147" w14:paraId="1843DA94" w14:textId="77777777" w:rsidTr="00E31C5A">
        <w:trPr>
          <w:gridAfter w:val="1"/>
          <w:wAfter w:w="10" w:type="dxa"/>
        </w:trPr>
        <w:tc>
          <w:tcPr>
            <w:tcW w:w="2161" w:type="dxa"/>
            <w:gridSpan w:val="2"/>
          </w:tcPr>
          <w:p w14:paraId="26F7C65A" w14:textId="77777777" w:rsidR="00A21AF8" w:rsidRPr="004B4147" w:rsidRDefault="00A21AF8" w:rsidP="000161E1"/>
        </w:tc>
        <w:tc>
          <w:tcPr>
            <w:tcW w:w="8990" w:type="dxa"/>
            <w:gridSpan w:val="5"/>
            <w:tcBorders>
              <w:top w:val="single" w:sz="4" w:space="0" w:color="FFFFFF" w:themeColor="background1"/>
            </w:tcBorders>
          </w:tcPr>
          <w:p w14:paraId="0A812A63" w14:textId="674D1B7C" w:rsidR="00A21AF8" w:rsidRPr="004B4147" w:rsidRDefault="00887EC2" w:rsidP="00A21AF8">
            <w:pPr>
              <w:pStyle w:val="Jobtitle"/>
            </w:pPr>
            <w:r>
              <w:t>Python Developer</w:t>
            </w:r>
            <w:r w:rsidR="006E71F5">
              <w:t xml:space="preserve"> </w:t>
            </w:r>
            <w:r w:rsidR="00D528B6">
              <w:t>|</w:t>
            </w:r>
            <w:r w:rsidR="006E71F5">
              <w:t xml:space="preserve"> </w:t>
            </w:r>
            <w:r>
              <w:t>RPA</w:t>
            </w:r>
            <w:r w:rsidR="006E71F5">
              <w:t xml:space="preserve"> </w:t>
            </w:r>
            <w:r w:rsidR="009677E7">
              <w:t>|</w:t>
            </w:r>
            <w:r w:rsidR="006E71F5">
              <w:t xml:space="preserve"> </w:t>
            </w:r>
            <w:r>
              <w:t>Automation</w:t>
            </w:r>
          </w:p>
        </w:tc>
      </w:tr>
      <w:tr w:rsidR="007772B1" w:rsidRPr="004B4147" w14:paraId="5ACAC5D7" w14:textId="77777777" w:rsidTr="00E31C5A">
        <w:trPr>
          <w:gridAfter w:val="1"/>
          <w:wAfter w:w="10" w:type="dxa"/>
          <w:trHeight w:val="720"/>
        </w:trPr>
        <w:tc>
          <w:tcPr>
            <w:tcW w:w="2161" w:type="dxa"/>
            <w:gridSpan w:val="2"/>
          </w:tcPr>
          <w:p w14:paraId="7E252598" w14:textId="77777777" w:rsidR="007772B1" w:rsidRPr="004B4147" w:rsidRDefault="007772B1" w:rsidP="00A21AF8"/>
        </w:tc>
        <w:tc>
          <w:tcPr>
            <w:tcW w:w="8990" w:type="dxa"/>
            <w:gridSpan w:val="5"/>
          </w:tcPr>
          <w:p w14:paraId="72204382" w14:textId="77777777" w:rsidR="007772B1" w:rsidRDefault="007772B1" w:rsidP="00A21AF8">
            <w:pPr>
              <w:pStyle w:val="Jobtitle"/>
            </w:pPr>
          </w:p>
        </w:tc>
      </w:tr>
      <w:tr w:rsidR="001E3E76" w:rsidRPr="00997E86" w14:paraId="55F27BED" w14:textId="77777777" w:rsidTr="005E03C0">
        <w:trPr>
          <w:gridAfter w:val="1"/>
          <w:wAfter w:w="10" w:type="dxa"/>
          <w:trHeight w:val="377"/>
        </w:trPr>
        <w:tc>
          <w:tcPr>
            <w:tcW w:w="541" w:type="dxa"/>
            <w:vAlign w:val="center"/>
          </w:tcPr>
          <w:p w14:paraId="3014AD70" w14:textId="77777777" w:rsidR="001E3E76" w:rsidRPr="00997E86" w:rsidRDefault="001E3E76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C6705A6" wp14:editId="3750775D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668EBF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0" w:type="dxa"/>
            <w:gridSpan w:val="2"/>
            <w:vAlign w:val="center"/>
          </w:tcPr>
          <w:p w14:paraId="244E5D7B" w14:textId="10048F22" w:rsidR="001E3E76" w:rsidRPr="00B03ED5" w:rsidRDefault="001E3E76" w:rsidP="00C5732D">
            <w:pPr>
              <w:pStyle w:val="Contact"/>
              <w:spacing w:before="240" w:after="240"/>
              <w:ind w:right="86"/>
            </w:pPr>
            <w:r>
              <w:t>082</w:t>
            </w:r>
            <w:r w:rsidR="008110B3">
              <w:t xml:space="preserve"> </w:t>
            </w:r>
            <w:r>
              <w:t>329</w:t>
            </w:r>
            <w:r w:rsidR="00D31A44">
              <w:t xml:space="preserve"> 3</w:t>
            </w:r>
            <w:r>
              <w:t>189</w:t>
            </w:r>
          </w:p>
        </w:tc>
        <w:tc>
          <w:tcPr>
            <w:tcW w:w="540" w:type="dxa"/>
            <w:gridSpan w:val="2"/>
            <w:vMerge w:val="restart"/>
            <w:tcBorders>
              <w:left w:val="nil"/>
            </w:tcBorders>
          </w:tcPr>
          <w:p w14:paraId="6D650F92" w14:textId="77777777" w:rsidR="001E3E76" w:rsidRPr="00997E86" w:rsidRDefault="001E3E76" w:rsidP="00BF0DAF"/>
        </w:tc>
        <w:tc>
          <w:tcPr>
            <w:tcW w:w="7100" w:type="dxa"/>
            <w:gridSpan w:val="2"/>
          </w:tcPr>
          <w:sdt>
            <w:sdtPr>
              <w:id w:val="1958058710"/>
              <w:placeholder>
                <w:docPart w:val="4237CFB6929B44298351F50036166B9D"/>
              </w:placeholder>
              <w:temporary/>
              <w:showingPlcHdr/>
              <w15:appearance w15:val="hidden"/>
            </w:sdtPr>
            <w:sdtContent>
              <w:p w14:paraId="591356B6" w14:textId="77777777" w:rsidR="001E3E76" w:rsidRPr="00997E86" w:rsidRDefault="001E3E76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1E3E76" w:rsidRPr="00997E86" w14:paraId="1D0B677A" w14:textId="77777777" w:rsidTr="005E03C0">
        <w:trPr>
          <w:gridAfter w:val="1"/>
          <w:wAfter w:w="10" w:type="dxa"/>
          <w:trHeight w:val="920"/>
        </w:trPr>
        <w:tc>
          <w:tcPr>
            <w:tcW w:w="541" w:type="dxa"/>
            <w:vAlign w:val="center"/>
          </w:tcPr>
          <w:p w14:paraId="52891DF2" w14:textId="77777777" w:rsidR="001E3E76" w:rsidRPr="00621B5C" w:rsidRDefault="001E3E76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24FFFE42" wp14:editId="0BC9EACB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015B92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0" w:type="dxa"/>
            <w:gridSpan w:val="2"/>
            <w:vAlign w:val="center"/>
          </w:tcPr>
          <w:p w14:paraId="714EA780" w14:textId="0D8491A6" w:rsidR="001E3E76" w:rsidRPr="00B03ED5" w:rsidRDefault="001E3E76" w:rsidP="00C5732D">
            <w:pPr>
              <w:pStyle w:val="Contact"/>
              <w:spacing w:before="240" w:after="240"/>
              <w:ind w:right="86"/>
            </w:pPr>
            <w:r>
              <w:t>amylvlap@gmail.com</w:t>
            </w:r>
          </w:p>
        </w:tc>
        <w:tc>
          <w:tcPr>
            <w:tcW w:w="540" w:type="dxa"/>
            <w:gridSpan w:val="2"/>
            <w:vMerge/>
            <w:tcBorders>
              <w:left w:val="nil"/>
            </w:tcBorders>
          </w:tcPr>
          <w:p w14:paraId="717CCA7D" w14:textId="77777777" w:rsidR="001E3E76" w:rsidRPr="00997E86" w:rsidRDefault="001E3E76" w:rsidP="00BF0DAF"/>
        </w:tc>
        <w:tc>
          <w:tcPr>
            <w:tcW w:w="4050" w:type="dxa"/>
            <w:vMerge w:val="restart"/>
          </w:tcPr>
          <w:p w14:paraId="54709629" w14:textId="771BEE43" w:rsidR="001E3E76" w:rsidRPr="00997E86" w:rsidRDefault="001E3E76" w:rsidP="00E31C5A">
            <w:pPr>
              <w:pStyle w:val="Introduction"/>
              <w:ind w:right="364" w:hanging="2"/>
            </w:pPr>
            <w:r w:rsidRPr="00E31C5A">
              <w:t xml:space="preserve">I have </w:t>
            </w:r>
            <w:r w:rsidR="00845757">
              <w:t>two</w:t>
            </w:r>
            <w:r w:rsidRPr="00E31C5A">
              <w:t xml:space="preserve"> years of experience </w:t>
            </w:r>
            <w:r w:rsidR="006E71F5">
              <w:t>in Python development</w:t>
            </w:r>
            <w:r w:rsidRPr="00E31C5A">
              <w:t>. I</w:t>
            </w:r>
            <w:r w:rsidR="006E71F5">
              <w:t xml:space="preserve"> have managed a fiv</w:t>
            </w:r>
            <w:r w:rsidR="00E91593">
              <w:t>e-</w:t>
            </w:r>
            <w:r w:rsidR="006E71F5">
              <w:t xml:space="preserve">person team for the last year. I </w:t>
            </w:r>
            <w:r w:rsidRPr="00E31C5A">
              <w:t>a</w:t>
            </w:r>
            <w:r w:rsidR="006E71F5">
              <w:t>m a</w:t>
            </w:r>
            <w:r w:rsidRPr="00E31C5A">
              <w:t xml:space="preserve"> logical thinker with a strong aptitude for mathematics.</w:t>
            </w:r>
          </w:p>
        </w:tc>
        <w:tc>
          <w:tcPr>
            <w:tcW w:w="3050" w:type="dxa"/>
            <w:vMerge w:val="restart"/>
          </w:tcPr>
          <w:p w14:paraId="5B711A50" w14:textId="723D8436" w:rsidR="001E3E76" w:rsidRPr="00997E86" w:rsidRDefault="00E91593" w:rsidP="00E91593">
            <w:pPr>
              <w:spacing w:line="240" w:lineRule="auto"/>
            </w:pPr>
            <w:r w:rsidRPr="00E91593">
              <w:t>I have experience automating business processes using</w:t>
            </w:r>
            <w:r>
              <w:t xml:space="preserve"> Python and</w:t>
            </w:r>
            <w:r w:rsidRPr="00E91593">
              <w:t xml:space="preserve"> RPA</w:t>
            </w:r>
            <w:r>
              <w:t xml:space="preserve">. </w:t>
            </w:r>
            <w:r w:rsidRPr="00E91593">
              <w:t xml:space="preserve">My abilities also include working with relational databases and the backend of Salesforce.  I have a good understanding of git and some experience with AWS.  I wholeheartedly love </w:t>
            </w:r>
            <w:r>
              <w:t xml:space="preserve">coding and </w:t>
            </w:r>
            <w:r w:rsidRPr="00E91593">
              <w:t>I am passionate about automation, programming and advancing my skills. I am always keen on learning new languages and skills.</w:t>
            </w:r>
          </w:p>
        </w:tc>
      </w:tr>
      <w:tr w:rsidR="001E3E76" w:rsidRPr="00997E86" w14:paraId="739319E4" w14:textId="77777777" w:rsidTr="005E03C0">
        <w:trPr>
          <w:gridAfter w:val="1"/>
          <w:wAfter w:w="10" w:type="dxa"/>
          <w:trHeight w:val="920"/>
        </w:trPr>
        <w:tc>
          <w:tcPr>
            <w:tcW w:w="541" w:type="dxa"/>
            <w:vAlign w:val="center"/>
          </w:tcPr>
          <w:p w14:paraId="517675A8" w14:textId="7C795862" w:rsidR="001E3E76" w:rsidRPr="00621B5C" w:rsidRDefault="001E3E76" w:rsidP="00BF0DAF">
            <w:pPr>
              <w:pStyle w:val="Contact"/>
              <w:rPr>
                <w:noProof/>
              </w:rPr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6409B84" wp14:editId="079AF0CC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97F534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">
                        <v:imagedata r:id="rId18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0" w:type="dxa"/>
            <w:gridSpan w:val="2"/>
            <w:vAlign w:val="center"/>
          </w:tcPr>
          <w:p w14:paraId="488C92A9" w14:textId="51C5B473" w:rsidR="001E3E76" w:rsidRDefault="001E3E76" w:rsidP="00C5732D">
            <w:pPr>
              <w:pStyle w:val="Contact"/>
              <w:spacing w:before="240" w:after="240"/>
              <w:ind w:right="86"/>
            </w:pPr>
            <w:r>
              <w:t>Sandton/Johannesburg</w:t>
            </w:r>
          </w:p>
        </w:tc>
        <w:tc>
          <w:tcPr>
            <w:tcW w:w="540" w:type="dxa"/>
            <w:gridSpan w:val="2"/>
            <w:vMerge/>
            <w:tcBorders>
              <w:left w:val="nil"/>
            </w:tcBorders>
          </w:tcPr>
          <w:p w14:paraId="53E3350F" w14:textId="77777777" w:rsidR="001E3E76" w:rsidRPr="00997E86" w:rsidRDefault="001E3E76" w:rsidP="00BF0DAF"/>
        </w:tc>
        <w:tc>
          <w:tcPr>
            <w:tcW w:w="4050" w:type="dxa"/>
            <w:vMerge/>
          </w:tcPr>
          <w:p w14:paraId="4E776E38" w14:textId="77777777" w:rsidR="001E3E76" w:rsidRPr="00E31C5A" w:rsidRDefault="001E3E76" w:rsidP="00E31C5A">
            <w:pPr>
              <w:pStyle w:val="Introduction"/>
              <w:ind w:right="364" w:hanging="2"/>
            </w:pPr>
          </w:p>
        </w:tc>
        <w:tc>
          <w:tcPr>
            <w:tcW w:w="3050" w:type="dxa"/>
            <w:vMerge/>
          </w:tcPr>
          <w:p w14:paraId="56CC3827" w14:textId="77777777" w:rsidR="001E3E76" w:rsidRPr="00C5732D" w:rsidRDefault="001E3E76" w:rsidP="00BF0DAF"/>
        </w:tc>
      </w:tr>
      <w:tr w:rsidR="001E3E76" w:rsidRPr="00997E86" w14:paraId="245E2C2B" w14:textId="77777777" w:rsidTr="005E03C0">
        <w:trPr>
          <w:gridAfter w:val="1"/>
          <w:wAfter w:w="10" w:type="dxa"/>
          <w:trHeight w:val="920"/>
        </w:trPr>
        <w:tc>
          <w:tcPr>
            <w:tcW w:w="541" w:type="dxa"/>
            <w:vAlign w:val="center"/>
          </w:tcPr>
          <w:p w14:paraId="6D5524FB" w14:textId="5DF94A36" w:rsidR="001E3E76" w:rsidRPr="00621B5C" w:rsidRDefault="001E3E76" w:rsidP="001E3E76">
            <w:pPr>
              <w:pStyle w:val="Contact"/>
              <w:rPr>
                <w:noProof/>
              </w:rPr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FA0D2A2" wp14:editId="17BD629A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89FE1A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">
                        <v:imagedata r:id="rId21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0" w:type="dxa"/>
            <w:gridSpan w:val="2"/>
            <w:vAlign w:val="center"/>
          </w:tcPr>
          <w:p w14:paraId="76789369" w14:textId="23FA7F13" w:rsidR="001E3E76" w:rsidRDefault="00000000" w:rsidP="001E3E76">
            <w:pPr>
              <w:pStyle w:val="Contact"/>
              <w:spacing w:before="240" w:after="240"/>
              <w:ind w:right="86"/>
            </w:pPr>
            <w:hyperlink r:id="rId22" w:history="1">
              <w:r w:rsidR="001E3E76">
                <w:rPr>
                  <w:rStyle w:val="Hyperlink"/>
                </w:rPr>
                <w:t>linkedin.com/in/amy-lap-663a14b9</w:t>
              </w:r>
            </w:hyperlink>
          </w:p>
        </w:tc>
        <w:tc>
          <w:tcPr>
            <w:tcW w:w="540" w:type="dxa"/>
            <w:gridSpan w:val="2"/>
            <w:vMerge/>
            <w:tcBorders>
              <w:left w:val="nil"/>
            </w:tcBorders>
          </w:tcPr>
          <w:p w14:paraId="0ABC2872" w14:textId="77777777" w:rsidR="001E3E76" w:rsidRPr="00997E86" w:rsidRDefault="001E3E76" w:rsidP="001E3E76"/>
        </w:tc>
        <w:tc>
          <w:tcPr>
            <w:tcW w:w="4050" w:type="dxa"/>
            <w:vMerge/>
          </w:tcPr>
          <w:p w14:paraId="6F685648" w14:textId="77777777" w:rsidR="001E3E76" w:rsidRPr="00E31C5A" w:rsidRDefault="001E3E76" w:rsidP="001E3E76">
            <w:pPr>
              <w:pStyle w:val="Introduction"/>
              <w:ind w:right="364" w:hanging="2"/>
            </w:pPr>
          </w:p>
        </w:tc>
        <w:tc>
          <w:tcPr>
            <w:tcW w:w="3050" w:type="dxa"/>
            <w:vMerge/>
          </w:tcPr>
          <w:p w14:paraId="10C30331" w14:textId="77777777" w:rsidR="001E3E76" w:rsidRPr="00C5732D" w:rsidRDefault="001E3E76" w:rsidP="001E3E76"/>
        </w:tc>
      </w:tr>
      <w:tr w:rsidR="001E3E76" w:rsidRPr="00997E86" w14:paraId="3101BF76" w14:textId="77777777" w:rsidTr="005E03C0">
        <w:trPr>
          <w:trHeight w:val="288"/>
        </w:trPr>
        <w:tc>
          <w:tcPr>
            <w:tcW w:w="3870" w:type="dxa"/>
            <w:gridSpan w:val="4"/>
          </w:tcPr>
          <w:p w14:paraId="207E3B59" w14:textId="77777777" w:rsidR="001E3E76" w:rsidRPr="00997E86" w:rsidRDefault="001E3E76" w:rsidP="001E3E76"/>
        </w:tc>
        <w:tc>
          <w:tcPr>
            <w:tcW w:w="181" w:type="dxa"/>
          </w:tcPr>
          <w:p w14:paraId="25B77EA7" w14:textId="77777777" w:rsidR="001E3E76" w:rsidRPr="00997E86" w:rsidRDefault="001E3E76" w:rsidP="001E3E76"/>
        </w:tc>
        <w:tc>
          <w:tcPr>
            <w:tcW w:w="4050" w:type="dxa"/>
            <w:tcBorders>
              <w:top w:val="single" w:sz="4" w:space="0" w:color="D9D9D9" w:themeColor="background1" w:themeShade="D9"/>
            </w:tcBorders>
          </w:tcPr>
          <w:p w14:paraId="0B82A4CA" w14:textId="77777777" w:rsidR="001E3E76" w:rsidRPr="00997E86" w:rsidRDefault="001E3E76" w:rsidP="001E3E76"/>
        </w:tc>
        <w:tc>
          <w:tcPr>
            <w:tcW w:w="3060" w:type="dxa"/>
            <w:gridSpan w:val="2"/>
            <w:tcBorders>
              <w:top w:val="single" w:sz="4" w:space="0" w:color="D9D9D9" w:themeColor="background1" w:themeShade="D9"/>
            </w:tcBorders>
          </w:tcPr>
          <w:p w14:paraId="2DF87DE0" w14:textId="77777777" w:rsidR="001E3E76" w:rsidRPr="00997E86" w:rsidRDefault="001E3E76" w:rsidP="001E3E76"/>
        </w:tc>
      </w:tr>
      <w:tr w:rsidR="001E3E76" w:rsidRPr="00997E86" w14:paraId="47A8E47C" w14:textId="77777777" w:rsidTr="00333BBA">
        <w:trPr>
          <w:gridAfter w:val="1"/>
          <w:wAfter w:w="10" w:type="dxa"/>
        </w:trPr>
        <w:tc>
          <w:tcPr>
            <w:tcW w:w="3870" w:type="dxa"/>
            <w:gridSpan w:val="4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2F4BF41C5E8643FBB3D7F594AE8949A7"/>
              </w:placeholder>
              <w:temporary/>
              <w:showingPlcHdr/>
              <w15:appearance w15:val="hidden"/>
            </w:sdtPr>
            <w:sdtContent>
              <w:p w14:paraId="2B1AD77A" w14:textId="77777777" w:rsidR="001E3E76" w:rsidRDefault="001E3E76" w:rsidP="001E3E76">
                <w:pPr>
                  <w:pStyle w:val="Heading1"/>
                </w:pPr>
                <w:r>
                  <w:t>Skills</w:t>
                </w:r>
              </w:p>
            </w:sdtContent>
          </w:sdt>
          <w:p w14:paraId="3FC93358" w14:textId="5B675C5F" w:rsidR="001E3E76" w:rsidRDefault="001E3E76" w:rsidP="001E3E76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8FC82F1" wp14:editId="1A6E73ED">
                      <wp:extent cx="2171573" cy="4229100"/>
                      <wp:effectExtent l="0" t="0" r="635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71573" cy="4229100"/>
                                <a:chOff x="-6651" y="-1"/>
                                <a:chExt cx="2171573" cy="1620233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-4" y="-1"/>
                                  <a:ext cx="2152101" cy="270567"/>
                                  <a:chOff x="502191" y="4913493"/>
                                  <a:chExt cx="2152101" cy="270567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4" y="5081775"/>
                                    <a:ext cx="2152098" cy="1022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3E67321" w14:textId="3F18A3CB" w:rsidR="001E3E76" w:rsidRPr="006120F7" w:rsidRDefault="00E91593" w:rsidP="008E2197">
                                      <w:pPr>
                                        <w:pStyle w:val="Skill"/>
                                        <w:rPr>
                                          <w:lang w:val="en-ZA"/>
                                        </w:rPr>
                                      </w:pPr>
                                      <w:r>
                                        <w:rPr>
                                          <w:lang w:val="en-ZA"/>
                                        </w:rPr>
                                        <w:t>Python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1" y="4913493"/>
                                    <a:ext cx="1869653" cy="163266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15014" y="496997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212FDEA" w14:textId="586A8A53" w:rsidR="001E3E76" w:rsidRPr="006120F7" w:rsidRDefault="00E91593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  <w:lang w:val="en-ZA"/>
                                        </w:rPr>
                                      </w:pPr>
                                      <w:r>
                                        <w:rPr>
                                          <w:lang w:val="en-ZA"/>
                                        </w:rPr>
                                        <w:t>8.5</w:t>
                                      </w:r>
                                      <w:r w:rsidR="001E3E76">
                                        <w:rPr>
                                          <w:lang w:val="en-ZA"/>
                                        </w:rPr>
                                        <w:t>/10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-7" y="270338"/>
                                  <a:ext cx="2152102" cy="251493"/>
                                  <a:chOff x="502188" y="5181276"/>
                                  <a:chExt cx="2152102" cy="251493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2" y="5349726"/>
                                    <a:ext cx="2152098" cy="8304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289EBEA" w14:textId="5CD01834" w:rsidR="001E3E76" w:rsidRDefault="00E91593" w:rsidP="008E2197">
                                      <w:pPr>
                                        <w:pStyle w:val="Skill"/>
                                      </w:pPr>
                                      <w:r>
                                        <w:t>RPA</w:t>
                                      </w:r>
                                    </w:p>
                                    <w:p w14:paraId="102C5863" w14:textId="77777777" w:rsidR="001E3E76" w:rsidRDefault="001E3E76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3" y="5181504"/>
                                    <a:ext cx="2105268" cy="15304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88" y="5181276"/>
                                    <a:ext cx="1810279" cy="15788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219" y="5237063"/>
                                    <a:ext cx="761176" cy="15304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262FC0B" w14:textId="2DF0049F" w:rsidR="001E3E76" w:rsidRDefault="00E91593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8</w:t>
                                      </w:r>
                                      <w:r w:rsidR="001E3E76">
                                        <w:t>/10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-2" y="552893"/>
                                  <a:ext cx="2152100" cy="319762"/>
                                  <a:chOff x="502193" y="5461275"/>
                                  <a:chExt cx="2152100" cy="319762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629578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49462C1" w14:textId="5461DAC0" w:rsidR="001E3E76" w:rsidRPr="00E91593" w:rsidRDefault="00E91593" w:rsidP="00E91593">
                                      <w:pPr>
                                        <w:pStyle w:val="Skill"/>
                                        <w:rPr>
                                          <w:sz w:val="24"/>
                                          <w:szCs w:val="24"/>
                                          <w:lang w:val="en-ZA"/>
                                        </w:rPr>
                                      </w:pPr>
                                      <w:r>
                                        <w:rPr>
                                          <w:lang w:val="en-ZA"/>
                                        </w:rPr>
                                        <w:t>Leadership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461275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3" y="5461275"/>
                                    <a:ext cx="1335261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15017" y="5512548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7BD3E49" w14:textId="30335CAD" w:rsidR="001E3E76" w:rsidRDefault="00E91593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6.8/10</w:t>
                                      </w:r>
                                    </w:p>
                                    <w:p w14:paraId="620B72AD" w14:textId="77777777" w:rsidR="001E3E76" w:rsidRDefault="001E3E76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-6584" y="1381609"/>
                                  <a:ext cx="2158710" cy="238623"/>
                                  <a:chOff x="495611" y="6287435"/>
                                  <a:chExt cx="2158710" cy="238623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223" y="6455948"/>
                                    <a:ext cx="2152098" cy="701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5A80308" w14:textId="487C2991" w:rsidR="001E3E76" w:rsidRDefault="001E3E76" w:rsidP="008E2197">
                                      <w:pPr>
                                        <w:pStyle w:val="Skill"/>
                                      </w:pPr>
                                      <w:r>
                                        <w:t>Fast Learner</w:t>
                                      </w:r>
                                    </w:p>
                                    <w:p w14:paraId="09892A58" w14:textId="77777777" w:rsidR="001E3E76" w:rsidRDefault="001E3E76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227" y="628788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Rectangle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225" y="6287435"/>
                                    <a:ext cx="2104743" cy="16346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495611" y="635319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09B0737" w14:textId="77777777" w:rsidR="001E3E76" w:rsidRDefault="00000000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298687537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Content>
                                          <w:r w:rsidR="001E3E76">
                                            <w:t>10 / 10</w:t>
                                          </w:r>
                                        </w:sdtContent>
                                      </w:sdt>
                                    </w:p>
                                    <w:p w14:paraId="3670B840" w14:textId="77777777" w:rsidR="001E3E76" w:rsidRDefault="001E3E76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-6651" y="833857"/>
                                  <a:ext cx="2171573" cy="320364"/>
                                  <a:chOff x="495544" y="5746651"/>
                                  <a:chExt cx="2171573" cy="320364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15019" y="591555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FEC13B2" w14:textId="765680B0" w:rsidR="001E3E76" w:rsidRPr="005044C4" w:rsidRDefault="005044C4" w:rsidP="005044C4">
                                      <w:pPr>
                                        <w:jc w:val="center"/>
                                        <w:rPr>
                                          <w:lang w:val="en-ZA"/>
                                        </w:rPr>
                                      </w:pPr>
                                      <w:r>
                                        <w:rPr>
                                          <w:lang w:val="en-ZA"/>
                                        </w:rPr>
                                        <w:t>Mentorship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15019" y="574725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15018" y="5746651"/>
                                    <a:ext cx="1644630" cy="158024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495544" y="5789236"/>
                                    <a:ext cx="767671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A2FA8A9" w14:textId="74DA3B98" w:rsidR="001E3E76" w:rsidRDefault="005044C4" w:rsidP="005B6CB1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7</w:t>
                                      </w:r>
                                      <w:r w:rsidR="001E3E76">
                                        <w:t>/10</w:t>
                                      </w:r>
                                    </w:p>
                                    <w:p w14:paraId="71663AED" w14:textId="77777777" w:rsidR="001E3E76" w:rsidRDefault="001E3E76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FC82F1" id="Group 153" o:spid="_x0000_s1030" alt="&quot;&quot;" style="width:171pt;height:333pt;mso-position-horizontal-relative:char;mso-position-vertical-relative:line" coordorigin="-66" coordsize="21715,16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">
                      <v:group id="Group 16" o:spid="_x0000_s1031" alt="Skill" style="position:absolute;width:21520;height:2705" coordorigin="5021,49134" coordsize="21521,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TextBox 55" o:spid="_x0000_s1032" type="#_x0000_t202" style="position:absolute;left:5021;top:50817;width:21521;height:1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14:paraId="43E67321" w14:textId="3F18A3CB" w:rsidR="001E3E76" w:rsidRPr="006120F7" w:rsidRDefault="00E91593" w:rsidP="008E2197">
                                <w:pPr>
                                  <w:pStyle w:val="Skill"/>
                                  <w:rPr>
                                    <w:lang w:val="en-ZA"/>
                                  </w:rPr>
                                </w:pPr>
                                <w:r>
                                  <w:rPr>
                                    <w:lang w:val="en-ZA"/>
                                  </w:rPr>
                                  <w:t>Python</w:t>
                                </w:r>
                              </w:p>
                            </w:txbxContent>
                          </v:textbox>
                        </v:shape>
                        <v:rect id="Rectangle 58" o:spid="_x0000_s1033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4" type="#_x0000_t15" style="position:absolute;left:5021;top:49134;width:18697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" adj="20657" fillcolor="#1d3251 [3204]" stroked="f" strokeweight="1pt"/>
                        <v:shape id="TextBox 58" o:spid="_x0000_s1035" type="#_x0000_t202" style="position:absolute;left:5150;top:49699;width:7611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14:paraId="5212FDEA" w14:textId="586A8A53" w:rsidR="001E3E76" w:rsidRPr="006120F7" w:rsidRDefault="00E91593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  <w:lang w:val="en-ZA"/>
                                  </w:rPr>
                                </w:pPr>
                                <w:r>
                                  <w:rPr>
                                    <w:lang w:val="en-ZA"/>
                                  </w:rPr>
                                  <w:t>8.5</w:t>
                                </w:r>
                                <w:r w:rsidR="001E3E76">
                                  <w:rPr>
                                    <w:lang w:val="en-ZA"/>
                                  </w:rPr>
                                  <w:t>/10</w:t>
                                </w:r>
                              </w:p>
                            </w:txbxContent>
                          </v:textbox>
                        </v:shape>
                      </v:group>
                      <v:group id="Group 24" o:spid="_x0000_s1036" alt="Skill" style="position:absolute;top:2703;width:21520;height:2515" coordorigin="5021,51812" coordsize="21521,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7" type="#_x0000_t202" style="position:absolute;left:5021;top:53497;width:21521;height: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14:paraId="5289EBEA" w14:textId="5CD01834" w:rsidR="001E3E76" w:rsidRDefault="00E91593" w:rsidP="008E2197">
                                <w:pPr>
                                  <w:pStyle w:val="Skill"/>
                                </w:pPr>
                                <w:r>
                                  <w:t>RPA</w:t>
                                </w:r>
                              </w:p>
                              <w:p w14:paraId="102C5863" w14:textId="77777777" w:rsidR="001E3E76" w:rsidRDefault="001E3E76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38" style="position:absolute;left:5021;top:51815;width:21053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39" type="#_x0000_t15" style="position:absolute;left:5021;top:51812;width:18103;height:1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" adj="20658" fillcolor="#1d3251 [3204]" stroked="f" strokeweight="1pt"/>
                        <v:shape id="TextBox 117" o:spid="_x0000_s1040" type="#_x0000_t202" style="position:absolute;left:5022;top:52370;width:7611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14:paraId="2262FC0B" w14:textId="2DF0049F" w:rsidR="001E3E76" w:rsidRDefault="00E91593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8</w:t>
                                </w:r>
                                <w:r w:rsidR="001E3E76">
                                  <w:t>/10</w:t>
                                </w:r>
                              </w:p>
                            </w:txbxContent>
                          </v:textbox>
                        </v:shape>
                      </v:group>
                      <v:group id="Group 25" o:spid="_x0000_s1041" alt="Skill" style="position:absolute;top:5528;width:21520;height:3198" coordorigin="5021,54612" coordsize="21521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42" type="#_x0000_t202" style="position:absolute;left:5021;top:56295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14:paraId="049462C1" w14:textId="5461DAC0" w:rsidR="001E3E76" w:rsidRPr="00E91593" w:rsidRDefault="00E91593" w:rsidP="00E91593">
                                <w:pPr>
                                  <w:pStyle w:val="Skill"/>
                                  <w:rPr>
                                    <w:sz w:val="24"/>
                                    <w:szCs w:val="24"/>
                                    <w:lang w:val="en-ZA"/>
                                  </w:rPr>
                                </w:pPr>
                                <w:r>
                                  <w:rPr>
                                    <w:lang w:val="en-ZA"/>
                                  </w:rPr>
                                  <w:t>Leadership</w:t>
                                </w:r>
                              </w:p>
                            </w:txbxContent>
                          </v:textbox>
                        </v:shape>
                        <v:rect id="Rectangle 38" o:spid="_x0000_s1043" style="position:absolute;left:5021;top:54612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Arrow: Pentagon 39" o:spid="_x0000_s1044" type="#_x0000_t15" style="position:absolute;left:5021;top:54612;width:133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" adj="20279" fillcolor="#1d3251 [3204]" stroked="f" strokeweight="1pt"/>
                        <v:shape id="TextBox 122" o:spid="_x0000_s1045" type="#_x0000_t202" style="position:absolute;left:5150;top:55125;width:7611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14:paraId="67BD3E49" w14:textId="30335CAD" w:rsidR="001E3E76" w:rsidRDefault="00E91593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6.8/10</w:t>
                                </w:r>
                              </w:p>
                              <w:p w14:paraId="620B72AD" w14:textId="77777777" w:rsidR="001E3E76" w:rsidRDefault="001E3E76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6" alt="Skill" style="position:absolute;left:-65;top:13816;width:21586;height:2386" coordorigin="4956,62874" coordsize="21587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7" type="#_x0000_t202" style="position:absolute;left:5022;top:64559;width:21521;height: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14:paraId="35A80308" w14:textId="487C2991" w:rsidR="001E3E76" w:rsidRDefault="001E3E76" w:rsidP="008E2197">
                                <w:pPr>
                                  <w:pStyle w:val="Skill"/>
                                </w:pPr>
                                <w:r>
                                  <w:t>Fast Learner</w:t>
                                </w:r>
                              </w:p>
                              <w:p w14:paraId="09892A58" w14:textId="77777777" w:rsidR="001E3E76" w:rsidRDefault="001E3E76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4" o:spid="_x0000_s1048" style="position:absolute;left:5022;top:62878;width:21052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rect id="Rectangle 35" o:spid="_x0000_s1049" style="position:absolute;left:5022;top:62874;width:21047;height:1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Kn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CjD4KnxQAAANsAAAAP&#10;AAAAAAAAAAAAAAAAAAcCAABkcnMvZG93bnJldi54bWxQSwUGAAAAAAMAAwC3AAAA+QIAAAAA&#10;" fillcolor="#1d3251 [3204]" stroked="f" strokeweight="1pt"/>
                        <v:shape id="TextBox 127" o:spid="_x0000_s1050" type="#_x0000_t202" style="position:absolute;left:4956;top:63531;width:7611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14:paraId="609B0737" w14:textId="77777777" w:rsidR="001E3E76" w:rsidRDefault="00000000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298687537"/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r w:rsidR="001E3E76">
                                      <w:t>10 / 10</w:t>
                                    </w:r>
                                  </w:sdtContent>
                                </w:sdt>
                              </w:p>
                              <w:p w14:paraId="3670B840" w14:textId="77777777" w:rsidR="001E3E76" w:rsidRDefault="001E3E76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51" alt="Skill" style="position:absolute;left:-66;top:8338;width:21715;height:3204" coordorigin="4955,57466" coordsize="21715,3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52" type="#_x0000_t202" style="position:absolute;left:5150;top:59155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14:paraId="1FEC13B2" w14:textId="765680B0" w:rsidR="001E3E76" w:rsidRPr="005044C4" w:rsidRDefault="005044C4" w:rsidP="005044C4">
                                <w:pPr>
                                  <w:jc w:val="center"/>
                                  <w:rPr>
                                    <w:lang w:val="en-ZA"/>
                                  </w:rPr>
                                </w:pPr>
                                <w:r>
                                  <w:rPr>
                                    <w:lang w:val="en-ZA"/>
                                  </w:rPr>
                                  <w:t>Mentorship</w:t>
                                </w:r>
                              </w:p>
                            </w:txbxContent>
                          </v:textbox>
                        </v:shape>
                        <v:rect id="Rectangle 30" o:spid="_x0000_s1053" style="position:absolute;left:5150;top:57472;width:21052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Arrow: Pentagon 31" o:spid="_x0000_s1054" type="#_x0000_t15" style="position:absolute;left:5150;top:57466;width:16446;height:1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" adj="20562" fillcolor="#1d3251 [3204]" stroked="f" strokeweight="1pt"/>
                        <v:shape id="TextBox 132" o:spid="_x0000_s1055" type="#_x0000_t202" style="position:absolute;left:4955;top:57892;width:7677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14:paraId="5A2FA8A9" w14:textId="74DA3B98" w:rsidR="001E3E76" w:rsidRDefault="005044C4" w:rsidP="005B6CB1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7</w:t>
                                </w:r>
                                <w:r w:rsidR="001E3E76">
                                  <w:t>/10</w:t>
                                </w:r>
                              </w:p>
                              <w:p w14:paraId="71663AED" w14:textId="77777777" w:rsidR="001E3E76" w:rsidRDefault="001E3E76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5EC7C2E8" w14:textId="02EADE5E" w:rsidR="001E3E76" w:rsidRPr="00552F9B" w:rsidRDefault="001E3E76" w:rsidP="001E3E76"/>
        </w:tc>
        <w:tc>
          <w:tcPr>
            <w:tcW w:w="181" w:type="dxa"/>
            <w:tcBorders>
              <w:left w:val="single" w:sz="4" w:space="0" w:color="D9D9D9" w:themeColor="background1" w:themeShade="D9"/>
            </w:tcBorders>
          </w:tcPr>
          <w:p w14:paraId="308D35CB" w14:textId="609C2061" w:rsidR="001E3E76" w:rsidRPr="00997E86" w:rsidRDefault="001E3E76" w:rsidP="001E3E76">
            <w:pPr>
              <w:pStyle w:val="Heading1"/>
            </w:pPr>
          </w:p>
        </w:tc>
        <w:tc>
          <w:tcPr>
            <w:tcW w:w="7100" w:type="dxa"/>
            <w:gridSpan w:val="2"/>
          </w:tcPr>
          <w:sdt>
            <w:sdtPr>
              <w:id w:val="864106690"/>
              <w:placeholder>
                <w:docPart w:val="B8CFA638C166471EA48BF8D8CDE5F4F1"/>
              </w:placeholder>
              <w:temporary/>
              <w:showingPlcHdr/>
              <w15:appearance w15:val="hidden"/>
            </w:sdtPr>
            <w:sdtContent>
              <w:p w14:paraId="34557BB9" w14:textId="77777777" w:rsidR="001E3E76" w:rsidRDefault="001E3E76" w:rsidP="00342451">
                <w:pPr>
                  <w:pStyle w:val="Heading1"/>
                  <w:spacing w:line="240" w:lineRule="auto"/>
                </w:pPr>
                <w:r w:rsidRPr="005044C4">
                  <w:rPr>
                    <w:sz w:val="28"/>
                    <w:szCs w:val="28"/>
                  </w:rPr>
                  <w:t>Experience</w:t>
                </w:r>
              </w:p>
            </w:sdtContent>
          </w:sdt>
          <w:p w14:paraId="39DD8037" w14:textId="2F604FE5" w:rsidR="00342451" w:rsidRDefault="00342451" w:rsidP="00342451">
            <w:pPr>
              <w:pStyle w:val="Heading3"/>
              <w:spacing w:after="0" w:line="240" w:lineRule="auto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Python Developer and Team Lead</w:t>
            </w:r>
          </w:p>
          <w:p w14:paraId="1BACA98A" w14:textId="2163019B" w:rsidR="00342451" w:rsidRDefault="00E91593" w:rsidP="00342451">
            <w:r>
              <w:t>Te</w:t>
            </w:r>
            <w:r w:rsidR="005B6CB1">
              <w:t>c</w:t>
            </w:r>
            <w:r>
              <w:t>Ex</w:t>
            </w:r>
            <w:r w:rsidR="005044C4">
              <w:t xml:space="preserve"> </w:t>
            </w:r>
            <w:r w:rsidR="00342451">
              <w:t>| 2021 – Current</w:t>
            </w:r>
          </w:p>
          <w:p w14:paraId="7DABF4C3" w14:textId="2574B5DF" w:rsidR="00342451" w:rsidRDefault="00E91593" w:rsidP="00342451">
            <w:r>
              <w:t>Responsibilities</w:t>
            </w:r>
            <w:r w:rsidR="00342451">
              <w:t xml:space="preserve"> include building readable, organized and document backend processes, automation of business </w:t>
            </w:r>
            <w:r w:rsidR="002A21AB">
              <w:t xml:space="preserve">processes, </w:t>
            </w:r>
            <w:r w:rsidR="002A21AB">
              <w:t>code review</w:t>
            </w:r>
            <w:r w:rsidR="002A21AB">
              <w:t xml:space="preserve"> and</w:t>
            </w:r>
            <w:r w:rsidR="002A21AB">
              <w:t xml:space="preserve"> </w:t>
            </w:r>
            <w:r w:rsidR="002A21AB">
              <w:t>management of the company’s rules engine. Managed the workflow of a five</w:t>
            </w:r>
            <w:r w:rsidR="005044C4">
              <w:t>-person</w:t>
            </w:r>
            <w:r w:rsidR="002A21AB">
              <w:t xml:space="preserve"> team</w:t>
            </w:r>
            <w:r w:rsidR="009759E6">
              <w:t xml:space="preserve"> and mentored university graduates</w:t>
            </w:r>
            <w:r w:rsidR="002A21AB">
              <w:t xml:space="preserve">.  </w:t>
            </w:r>
          </w:p>
          <w:p w14:paraId="6E5C6514" w14:textId="46E9D718" w:rsidR="005044C4" w:rsidRDefault="005044C4" w:rsidP="005044C4">
            <w:pPr>
              <w:pStyle w:val="ListBullet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Learned to produce coded solutions efficiently</w:t>
            </w:r>
            <w:r w:rsidR="009759E6">
              <w:rPr>
                <w:sz w:val="20"/>
                <w:szCs w:val="20"/>
              </w:rPr>
              <w:t xml:space="preserve"> </w:t>
            </w:r>
            <w:r w:rsidR="009759E6">
              <w:rPr>
                <w:sz w:val="20"/>
                <w:szCs w:val="20"/>
              </w:rPr>
              <w:t>in an agile environment</w:t>
            </w:r>
            <w:r>
              <w:rPr>
                <w:sz w:val="20"/>
                <w:szCs w:val="20"/>
              </w:rPr>
              <w:t>.</w:t>
            </w:r>
          </w:p>
          <w:p w14:paraId="2E3D5695" w14:textId="1531CAB5" w:rsidR="005044C4" w:rsidRPr="005B7422" w:rsidRDefault="005044C4" w:rsidP="005044C4">
            <w:pPr>
              <w:pStyle w:val="ListBullet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Selenium, requests, </w:t>
            </w:r>
            <w:r w:rsidR="009759E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andas, UiPath, Postman, Datadog, AWS, containers, flask apps, code review,</w:t>
            </w:r>
            <w:r w:rsidR="009759E6">
              <w:rPr>
                <w:sz w:val="20"/>
                <w:szCs w:val="20"/>
              </w:rPr>
              <w:t xml:space="preserve"> version control</w:t>
            </w:r>
            <w:r>
              <w:rPr>
                <w:sz w:val="20"/>
                <w:szCs w:val="20"/>
              </w:rPr>
              <w:t xml:space="preserve"> </w:t>
            </w:r>
            <w:r w:rsidR="009759E6">
              <w:rPr>
                <w:sz w:val="20"/>
                <w:szCs w:val="20"/>
              </w:rPr>
              <w:t>(Git), web scrapping.</w:t>
            </w:r>
          </w:p>
          <w:p w14:paraId="4E782CEA" w14:textId="69F367AE" w:rsidR="001E3E76" w:rsidRPr="005B7422" w:rsidRDefault="001E3E76" w:rsidP="00342451">
            <w:pPr>
              <w:pStyle w:val="Heading3"/>
              <w:spacing w:after="0" w:line="240" w:lineRule="auto"/>
              <w:rPr>
                <w:b/>
                <w:bCs/>
                <w:sz w:val="24"/>
                <w:szCs w:val="28"/>
              </w:rPr>
            </w:pPr>
            <w:r w:rsidRPr="005B7422">
              <w:rPr>
                <w:b/>
                <w:bCs/>
                <w:sz w:val="24"/>
                <w:szCs w:val="28"/>
              </w:rPr>
              <w:t>Student Teacher</w:t>
            </w:r>
          </w:p>
          <w:p w14:paraId="735FFC80" w14:textId="6982DEB8" w:rsidR="001E3E76" w:rsidRPr="005B7422" w:rsidRDefault="001E3E76" w:rsidP="00342451">
            <w:pPr>
              <w:pStyle w:val="Heading5"/>
              <w:spacing w:after="0" w:line="240" w:lineRule="auto"/>
              <w:rPr>
                <w:sz w:val="20"/>
                <w:szCs w:val="20"/>
              </w:rPr>
            </w:pPr>
            <w:r w:rsidRPr="005B7422">
              <w:rPr>
                <w:sz w:val="20"/>
                <w:szCs w:val="20"/>
              </w:rPr>
              <w:t>University of the Witwatersrand</w:t>
            </w:r>
            <w:r w:rsidR="00887EC2">
              <w:rPr>
                <w:sz w:val="20"/>
                <w:szCs w:val="20"/>
              </w:rPr>
              <w:t xml:space="preserve"> </w:t>
            </w:r>
            <w:r w:rsidR="00607461">
              <w:rPr>
                <w:sz w:val="20"/>
                <w:szCs w:val="20"/>
              </w:rPr>
              <w:t>|</w:t>
            </w:r>
            <w:r w:rsidR="00887EC2">
              <w:rPr>
                <w:sz w:val="20"/>
                <w:szCs w:val="20"/>
              </w:rPr>
              <w:t xml:space="preserve"> </w:t>
            </w:r>
            <w:r w:rsidRPr="005B7422">
              <w:rPr>
                <w:sz w:val="20"/>
                <w:szCs w:val="20"/>
              </w:rPr>
              <w:t>2020-2021</w:t>
            </w:r>
          </w:p>
          <w:p w14:paraId="44669F21" w14:textId="09B31106" w:rsidR="001E3E76" w:rsidRPr="005B7422" w:rsidRDefault="001E3E76" w:rsidP="00342451">
            <w:pPr>
              <w:pStyle w:val="JobDescription"/>
              <w:spacing w:line="240" w:lineRule="auto"/>
              <w:rPr>
                <w:rStyle w:val="JobDescriptionChar"/>
                <w:sz w:val="20"/>
                <w:szCs w:val="20"/>
              </w:rPr>
            </w:pPr>
            <w:r w:rsidRPr="005B7422">
              <w:rPr>
                <w:sz w:val="20"/>
                <w:szCs w:val="20"/>
              </w:rPr>
              <w:t xml:space="preserve">Responsibilities included planning, </w:t>
            </w:r>
            <w:proofErr w:type="gramStart"/>
            <w:r w:rsidRPr="005B7422">
              <w:rPr>
                <w:sz w:val="20"/>
                <w:szCs w:val="20"/>
              </w:rPr>
              <w:t>preparing</w:t>
            </w:r>
            <w:proofErr w:type="gramEnd"/>
            <w:r w:rsidRPr="005B7422">
              <w:rPr>
                <w:sz w:val="20"/>
                <w:szCs w:val="20"/>
              </w:rPr>
              <w:t xml:space="preserve"> and delivering lessons. Worked within a team of teachers. Made myself available to undertake any task.</w:t>
            </w:r>
          </w:p>
          <w:p w14:paraId="1363F32F" w14:textId="503F2134" w:rsidR="001E3E76" w:rsidRPr="005B7422" w:rsidRDefault="001E3E76" w:rsidP="00342451">
            <w:pPr>
              <w:pStyle w:val="ListBullet"/>
              <w:spacing w:line="240" w:lineRule="auto"/>
              <w:rPr>
                <w:sz w:val="20"/>
                <w:szCs w:val="20"/>
              </w:rPr>
            </w:pPr>
            <w:r w:rsidRPr="005B7422">
              <w:rPr>
                <w:sz w:val="20"/>
                <w:szCs w:val="20"/>
              </w:rPr>
              <w:t>Served as a friendly, hardworking, and punctual employee</w:t>
            </w:r>
            <w:r w:rsidR="005044C4">
              <w:rPr>
                <w:sz w:val="20"/>
                <w:szCs w:val="20"/>
              </w:rPr>
              <w:t>.</w:t>
            </w:r>
          </w:p>
          <w:p w14:paraId="155862D3" w14:textId="20E9A8ED" w:rsidR="001E3E76" w:rsidRPr="005B7422" w:rsidRDefault="001E3E76" w:rsidP="00342451">
            <w:pPr>
              <w:pStyle w:val="ListBullet"/>
              <w:spacing w:line="240" w:lineRule="auto"/>
              <w:rPr>
                <w:sz w:val="20"/>
                <w:szCs w:val="20"/>
              </w:rPr>
            </w:pPr>
            <w:r w:rsidRPr="005B7422">
              <w:rPr>
                <w:sz w:val="20"/>
                <w:szCs w:val="20"/>
              </w:rPr>
              <w:t>Maintained an eagerness to add my knowledge and skills</w:t>
            </w:r>
            <w:r w:rsidR="005044C4">
              <w:rPr>
                <w:sz w:val="20"/>
                <w:szCs w:val="20"/>
              </w:rPr>
              <w:t>.</w:t>
            </w:r>
          </w:p>
          <w:p w14:paraId="59E7E010" w14:textId="0EF84941" w:rsidR="001E3E76" w:rsidRPr="005B7422" w:rsidRDefault="001E3E76" w:rsidP="00342451">
            <w:pPr>
              <w:pStyle w:val="Heading3"/>
              <w:spacing w:after="0" w:line="240" w:lineRule="auto"/>
              <w:rPr>
                <w:b/>
                <w:bCs/>
                <w:sz w:val="24"/>
                <w:szCs w:val="28"/>
              </w:rPr>
            </w:pPr>
            <w:r w:rsidRPr="005B7422">
              <w:rPr>
                <w:b/>
                <w:bCs/>
                <w:sz w:val="24"/>
                <w:szCs w:val="28"/>
              </w:rPr>
              <w:t>University Archaeology Tutor and Lab Assistant</w:t>
            </w:r>
          </w:p>
          <w:p w14:paraId="2F8BA772" w14:textId="13339657" w:rsidR="001E3E76" w:rsidRPr="005B7422" w:rsidRDefault="001E3E76" w:rsidP="00342451">
            <w:pPr>
              <w:pStyle w:val="Heading5"/>
              <w:spacing w:after="0" w:line="240" w:lineRule="auto"/>
              <w:rPr>
                <w:sz w:val="20"/>
                <w:szCs w:val="20"/>
              </w:rPr>
            </w:pPr>
            <w:r w:rsidRPr="005B7422">
              <w:rPr>
                <w:sz w:val="20"/>
                <w:szCs w:val="20"/>
              </w:rPr>
              <w:t>University of the Witwatersrand</w:t>
            </w:r>
            <w:r w:rsidR="00887EC2">
              <w:rPr>
                <w:sz w:val="20"/>
                <w:szCs w:val="20"/>
              </w:rPr>
              <w:t xml:space="preserve"> </w:t>
            </w:r>
            <w:r w:rsidR="007F64AB">
              <w:rPr>
                <w:sz w:val="20"/>
                <w:szCs w:val="20"/>
              </w:rPr>
              <w:t>|</w:t>
            </w:r>
            <w:r w:rsidR="00887EC2">
              <w:rPr>
                <w:sz w:val="20"/>
                <w:szCs w:val="20"/>
              </w:rPr>
              <w:t xml:space="preserve"> </w:t>
            </w:r>
            <w:r w:rsidRPr="005B7422">
              <w:rPr>
                <w:sz w:val="20"/>
                <w:szCs w:val="20"/>
              </w:rPr>
              <w:t>2018-2020</w:t>
            </w:r>
          </w:p>
          <w:p w14:paraId="1BA38DE4" w14:textId="50DF7326" w:rsidR="001E3E76" w:rsidRPr="005B7422" w:rsidRDefault="001E3E76" w:rsidP="00342451">
            <w:pPr>
              <w:pStyle w:val="JobDescription"/>
              <w:spacing w:line="240" w:lineRule="auto"/>
              <w:rPr>
                <w:rStyle w:val="JobDescriptionChar"/>
                <w:sz w:val="20"/>
                <w:szCs w:val="20"/>
              </w:rPr>
            </w:pPr>
            <w:r w:rsidRPr="005B7422">
              <w:rPr>
                <w:sz w:val="20"/>
                <w:szCs w:val="20"/>
              </w:rPr>
              <w:t xml:space="preserve">Responsibilities included preparation for and delivery of tutorials. Lab work involved the collection and analysis of archaeological data and the organization of comparative and archaeological specimens </w:t>
            </w:r>
          </w:p>
          <w:p w14:paraId="4045556A" w14:textId="185458CB" w:rsidR="001E3E76" w:rsidRPr="005B7422" w:rsidRDefault="009631F3" w:rsidP="00342451">
            <w:pPr>
              <w:pStyle w:val="ListBullet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Summarised</w:t>
            </w:r>
            <w:proofErr w:type="spellEnd"/>
            <w:r w:rsidR="00E6611E">
              <w:rPr>
                <w:sz w:val="20"/>
                <w:szCs w:val="20"/>
              </w:rPr>
              <w:t xml:space="preserve"> and reported</w:t>
            </w:r>
            <w:r w:rsidR="00C43284">
              <w:rPr>
                <w:sz w:val="20"/>
                <w:szCs w:val="20"/>
              </w:rPr>
              <w:t xml:space="preserve"> </w:t>
            </w:r>
            <w:r w:rsidR="00813E74">
              <w:rPr>
                <w:sz w:val="20"/>
                <w:szCs w:val="20"/>
              </w:rPr>
              <w:t>both quantitative and categorical data</w:t>
            </w:r>
            <w:r w:rsidR="00E6611E">
              <w:rPr>
                <w:sz w:val="20"/>
                <w:szCs w:val="20"/>
              </w:rPr>
              <w:t xml:space="preserve"> using</w:t>
            </w:r>
            <w:r w:rsidR="005044C4">
              <w:rPr>
                <w:sz w:val="20"/>
                <w:szCs w:val="20"/>
              </w:rPr>
              <w:t>.</w:t>
            </w:r>
          </w:p>
          <w:p w14:paraId="0FF3CA60" w14:textId="76DF1A24" w:rsidR="001E3E76" w:rsidRPr="005B7422" w:rsidRDefault="00501DA7" w:rsidP="00342451">
            <w:pPr>
              <w:pStyle w:val="ListBullet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Used </w:t>
            </w:r>
            <w:r w:rsidR="009001A4">
              <w:rPr>
                <w:sz w:val="20"/>
                <w:szCs w:val="20"/>
              </w:rPr>
              <w:t>hypothesis testing and other</w:t>
            </w:r>
            <w:r>
              <w:rPr>
                <w:sz w:val="20"/>
                <w:szCs w:val="20"/>
              </w:rPr>
              <w:t xml:space="preserve"> statistical tests</w:t>
            </w:r>
            <w:r w:rsidR="005044C4">
              <w:rPr>
                <w:sz w:val="20"/>
                <w:szCs w:val="20"/>
              </w:rPr>
              <w:t>.</w:t>
            </w:r>
          </w:p>
          <w:p w14:paraId="3EEA94E1" w14:textId="75ACD99B" w:rsidR="001E3E76" w:rsidRPr="005B7422" w:rsidRDefault="001E3E76" w:rsidP="00342451">
            <w:pPr>
              <w:pStyle w:val="Heading3"/>
              <w:spacing w:after="0" w:line="240" w:lineRule="auto"/>
              <w:rPr>
                <w:b/>
                <w:bCs/>
                <w:sz w:val="24"/>
                <w:szCs w:val="28"/>
              </w:rPr>
            </w:pPr>
            <w:r w:rsidRPr="005B7422">
              <w:rPr>
                <w:b/>
                <w:bCs/>
                <w:sz w:val="24"/>
                <w:szCs w:val="28"/>
              </w:rPr>
              <w:t>University Mathematics Tutor</w:t>
            </w:r>
          </w:p>
          <w:p w14:paraId="485E5F9E" w14:textId="65632846" w:rsidR="001E3E76" w:rsidRPr="005B7422" w:rsidRDefault="001E3E76" w:rsidP="00342451">
            <w:pPr>
              <w:pStyle w:val="Heading5"/>
              <w:spacing w:after="0" w:line="240" w:lineRule="auto"/>
              <w:rPr>
                <w:sz w:val="20"/>
                <w:szCs w:val="20"/>
              </w:rPr>
            </w:pPr>
            <w:r w:rsidRPr="005B7422">
              <w:rPr>
                <w:sz w:val="20"/>
                <w:szCs w:val="20"/>
              </w:rPr>
              <w:t xml:space="preserve">University of the </w:t>
            </w:r>
            <w:r w:rsidR="007048A9" w:rsidRPr="005B7422">
              <w:rPr>
                <w:sz w:val="20"/>
                <w:szCs w:val="20"/>
              </w:rPr>
              <w:t>Witwatersrand</w:t>
            </w:r>
            <w:r w:rsidR="00887EC2">
              <w:rPr>
                <w:sz w:val="20"/>
                <w:szCs w:val="20"/>
              </w:rPr>
              <w:t xml:space="preserve"> | </w:t>
            </w:r>
            <w:r w:rsidRPr="005B7422">
              <w:rPr>
                <w:sz w:val="20"/>
                <w:szCs w:val="20"/>
              </w:rPr>
              <w:t>2016 -</w:t>
            </w:r>
          </w:p>
          <w:p w14:paraId="67870F1B" w14:textId="75AFA02B" w:rsidR="001E3E76" w:rsidRPr="005B7422" w:rsidRDefault="001E3E76" w:rsidP="00342451">
            <w:pPr>
              <w:pStyle w:val="JobDescription"/>
              <w:spacing w:line="240" w:lineRule="auto"/>
              <w:rPr>
                <w:rStyle w:val="JobDescriptionChar"/>
                <w:sz w:val="20"/>
                <w:szCs w:val="20"/>
              </w:rPr>
            </w:pPr>
            <w:r w:rsidRPr="005B7422">
              <w:rPr>
                <w:rStyle w:val="JobDescriptionChar"/>
                <w:sz w:val="20"/>
                <w:szCs w:val="20"/>
              </w:rPr>
              <w:t>Tutored university students core mathematics as a part of a program set by IBM</w:t>
            </w:r>
            <w:r w:rsidR="005044C4">
              <w:rPr>
                <w:rStyle w:val="JobDescriptionChar"/>
                <w:sz w:val="20"/>
                <w:szCs w:val="20"/>
              </w:rPr>
              <w:t>.</w:t>
            </w:r>
          </w:p>
          <w:p w14:paraId="2FE0D428" w14:textId="67FAD255" w:rsidR="001E3E76" w:rsidRPr="005B7422" w:rsidRDefault="001E3E76" w:rsidP="00342451">
            <w:pPr>
              <w:pStyle w:val="ListBullet"/>
              <w:spacing w:line="240" w:lineRule="auto"/>
              <w:rPr>
                <w:sz w:val="20"/>
                <w:szCs w:val="20"/>
              </w:rPr>
            </w:pPr>
            <w:r w:rsidRPr="005B7422">
              <w:rPr>
                <w:sz w:val="20"/>
                <w:szCs w:val="20"/>
              </w:rPr>
              <w:t>Served as a dedicated and hardworking tutor</w:t>
            </w:r>
            <w:r w:rsidR="005044C4">
              <w:rPr>
                <w:sz w:val="20"/>
                <w:szCs w:val="20"/>
              </w:rPr>
              <w:t>.</w:t>
            </w:r>
          </w:p>
          <w:p w14:paraId="7E7773F8" w14:textId="1C63FF71" w:rsidR="001E3E76" w:rsidRPr="006C2DFF" w:rsidRDefault="005044C4" w:rsidP="00342451">
            <w:pPr>
              <w:pStyle w:val="ListBullet"/>
              <w:spacing w:line="240" w:lineRule="auto"/>
            </w:pPr>
            <w:r>
              <w:rPr>
                <w:sz w:val="20"/>
                <w:szCs w:val="20"/>
              </w:rPr>
              <w:t>Ensured</w:t>
            </w:r>
            <w:r w:rsidR="001E3E76" w:rsidRPr="005B7422">
              <w:rPr>
                <w:sz w:val="20"/>
                <w:szCs w:val="20"/>
              </w:rPr>
              <w:t xml:space="preserve"> that students understood each mathematical concept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3BD91245" w14:textId="274F8B6B" w:rsidR="001F062E" w:rsidRDefault="004B194A"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6B500324" wp14:editId="6FD0FFE4">
                <wp:simplePos x="0" y="0"/>
                <wp:positionH relativeFrom="column">
                  <wp:posOffset>-12065</wp:posOffset>
                </wp:positionH>
                <wp:positionV relativeFrom="paragraph">
                  <wp:posOffset>-1677670</wp:posOffset>
                </wp:positionV>
                <wp:extent cx="2170430" cy="800100"/>
                <wp:effectExtent l="0" t="0" r="1270" b="0"/>
                <wp:wrapNone/>
                <wp:docPr id="158" name="Group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0430" cy="800100"/>
                          <a:chOff x="-49477" y="389613"/>
                          <a:chExt cx="2170551" cy="681823"/>
                        </a:xfrm>
                      </wpg:grpSpPr>
                      <wps:wsp>
                        <wps:cNvPr id="154" name="TextBox 129"/>
                        <wps:cNvSpPr txBox="1"/>
                        <wps:spPr>
                          <a:xfrm>
                            <a:off x="-30922" y="751563"/>
                            <a:ext cx="2151996" cy="31987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2B5BE6" w14:textId="3BAD3FB8" w:rsidR="00AB33E0" w:rsidRPr="004B194A" w:rsidRDefault="004B194A" w:rsidP="004B194A">
                              <w:pPr>
                                <w:jc w:val="center"/>
                                <w:rPr>
                                  <w:lang w:val="en-ZA"/>
                                </w:rPr>
                              </w:pPr>
                              <w:r>
                                <w:rPr>
                                  <w:lang w:val="en-ZA"/>
                                </w:rPr>
                                <w:t>SQL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-30922" y="399138"/>
                            <a:ext cx="2105168" cy="344807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156" name="Arrow: Pentagon 156"/>
                        <wps:cNvSpPr/>
                        <wps:spPr>
                          <a:xfrm>
                            <a:off x="-30922" y="389613"/>
                            <a:ext cx="1657350" cy="354332"/>
                          </a:xfrm>
                          <a:prstGeom prst="homePlat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157" name="TextBox 132"/>
                        <wps:cNvSpPr txBox="1"/>
                        <wps:spPr>
                          <a:xfrm>
                            <a:off x="-49477" y="515923"/>
                            <a:ext cx="761140" cy="34480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71292C" w14:textId="506CA637" w:rsidR="00AB33E0" w:rsidRPr="00AB33E0" w:rsidRDefault="00B91AD8" w:rsidP="00AB33E0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CDEDDA" w:themeColor="accent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CDEDDA" w:themeColor="accent4"/>
                                </w:rPr>
                                <w:t>6</w:t>
                              </w:r>
                              <w:r w:rsidR="00AB33E0" w:rsidRPr="00AB33E0">
                                <w:rPr>
                                  <w:rFonts w:asciiTheme="majorHAnsi" w:hAnsiTheme="majorHAnsi"/>
                                  <w:color w:val="CDEDDA" w:themeColor="accent4"/>
                                </w:rPr>
                                <w:t>/10</w:t>
                              </w:r>
                            </w:p>
                            <w:p w14:paraId="014553AE" w14:textId="77777777" w:rsidR="00AB33E0" w:rsidRPr="00AB33E0" w:rsidRDefault="00AB33E0" w:rsidP="00AB33E0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CDEDDA" w:themeColor="accent4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500324" id="Group 158" o:spid="_x0000_s1056" style="position:absolute;margin-left:-.95pt;margin-top:-132.1pt;width:170.9pt;height:63pt;z-index:251654656;mso-position-horizontal-relative:text;mso-position-vertical-relative:text;mso-width-relative:margin;mso-height-relative:margin" coordorigin="-494,3896" coordsize="21705,6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">
                <v:shape id="TextBox 129" o:spid="_x0000_s1057" type="#_x0000_t202" style="position:absolute;left:-309;top:7515;width:21519;height:3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072B5BE6" w14:textId="3BAD3FB8" w:rsidR="00AB33E0" w:rsidRPr="004B194A" w:rsidRDefault="004B194A" w:rsidP="004B194A">
                        <w:pPr>
                          <w:jc w:val="center"/>
                          <w:rPr>
                            <w:lang w:val="en-ZA"/>
                          </w:rPr>
                        </w:pPr>
                        <w:r>
                          <w:rPr>
                            <w:lang w:val="en-ZA"/>
                          </w:rPr>
                          <w:t>SQL</w:t>
                        </w:r>
                      </w:p>
                    </w:txbxContent>
                  </v:textbox>
                </v:shape>
                <v:rect id="Rectangle 155" o:spid="_x0000_s1058" style="position:absolute;left:-309;top:3991;width:21051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" fillcolor="#cdedda [3207]" stroked="f" strokeweight="1pt"/>
                <v:shape id="Arrow: Pentagon 156" o:spid="_x0000_s1059" type="#_x0000_t15" style="position:absolute;left:-309;top:3896;width:16573;height:3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" adj="19291" fillcolor="#1d3251 [3204]" stroked="f" strokeweight="1pt"/>
                <v:shape id="TextBox 132" o:spid="_x0000_s1060" type="#_x0000_t202" style="position:absolute;left:-494;top:5159;width:7610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<v:textbox inset="0,0,0,0">
                    <w:txbxContent>
                      <w:p w14:paraId="2571292C" w14:textId="506CA637" w:rsidR="00AB33E0" w:rsidRPr="00AB33E0" w:rsidRDefault="00B91AD8" w:rsidP="00AB33E0">
                        <w:pPr>
                          <w:jc w:val="center"/>
                          <w:rPr>
                            <w:rFonts w:asciiTheme="majorHAnsi" w:hAnsiTheme="majorHAnsi"/>
                            <w:color w:val="CDEDDA" w:themeColor="accent4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/>
                            <w:color w:val="CDEDDA" w:themeColor="accent4"/>
                          </w:rPr>
                          <w:t>6</w:t>
                        </w:r>
                        <w:r w:rsidR="00AB33E0" w:rsidRPr="00AB33E0">
                          <w:rPr>
                            <w:rFonts w:asciiTheme="majorHAnsi" w:hAnsiTheme="majorHAnsi"/>
                            <w:color w:val="CDEDDA" w:themeColor="accent4"/>
                          </w:rPr>
                          <w:t>/10</w:t>
                        </w:r>
                      </w:p>
                      <w:p w14:paraId="014553AE" w14:textId="77777777" w:rsidR="00AB33E0" w:rsidRPr="00AB33E0" w:rsidRDefault="00AB33E0" w:rsidP="00AB33E0">
                        <w:pPr>
                          <w:jc w:val="center"/>
                          <w:rPr>
                            <w:rFonts w:asciiTheme="majorHAnsi" w:hAnsiTheme="majorHAnsi"/>
                            <w:color w:val="CDEDDA" w:themeColor="accent4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pPr w:leftFromText="180" w:rightFromText="180" w:vertAnchor="text" w:horzAnchor="margin" w:tblpY="245"/>
        <w:tblW w:w="516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3"/>
        <w:gridCol w:w="8998"/>
      </w:tblGrid>
      <w:tr w:rsidR="001F062E" w:rsidRPr="004B4147" w14:paraId="2F2B78D8" w14:textId="77777777" w:rsidTr="001F062E">
        <w:tc>
          <w:tcPr>
            <w:tcW w:w="2163" w:type="dxa"/>
          </w:tcPr>
          <w:p w14:paraId="2C97AA9C" w14:textId="77777777" w:rsidR="001F062E" w:rsidRPr="004B4147" w:rsidRDefault="001F062E" w:rsidP="001F062E">
            <w:pPr>
              <w:pStyle w:val="Logo"/>
            </w:pPr>
            <w:r w:rsidRPr="004B4147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0092F0DA" wp14:editId="3EEE3C6D">
                      <wp:extent cx="1200150" cy="772886"/>
                      <wp:effectExtent l="0" t="0" r="0" b="8255"/>
                      <wp:docPr id="4" name="Group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8" name="TextBox 5"/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5AC9C59" w14:textId="77777777" w:rsidR="001F062E" w:rsidRDefault="001F062E" w:rsidP="001F062E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9" name="TextBox 6"/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9F6D009" w14:textId="5CF1DE99" w:rsidR="001F062E" w:rsidRDefault="005044C4" w:rsidP="001F062E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 xml:space="preserve"> </w:t>
                                    </w:r>
                                    <w:r w:rsidR="001F062E">
                                      <w:t>L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10" name="Straight Connector 10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92F0DA" id="Group 4" o:spid="_x0000_s1061" alt="&quot;&quot;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">
                      <v:shape id="TextBox 5" o:spid="_x0000_s1062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      <v:textbox inset="0,0,0,0">
                          <w:txbxContent>
                            <w:p w14:paraId="15AC9C59" w14:textId="77777777" w:rsidR="001F062E" w:rsidRDefault="001F062E" w:rsidP="001F062E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Box 6" o:spid="_x0000_s1063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      <v:textbox inset="0,0,0,0">
                          <w:txbxContent>
                            <w:p w14:paraId="19F6D009" w14:textId="5CF1DE99" w:rsidR="001F062E" w:rsidRDefault="005044C4" w:rsidP="001F062E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 </w:t>
                              </w:r>
                              <w:r w:rsidR="001F062E">
                                <w:t>L</w:t>
                              </w:r>
                            </w:p>
                          </w:txbxContent>
                        </v:textbox>
                      </v:shape>
                      <v:line id="Straight Connector 10" o:spid="_x0000_s1064" alt="&quot;&quot;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98" w:type="dxa"/>
            <w:tcBorders>
              <w:bottom w:val="single" w:sz="4" w:space="0" w:color="FFFFFF" w:themeColor="background1"/>
            </w:tcBorders>
          </w:tcPr>
          <w:p w14:paraId="5178E522" w14:textId="77777777" w:rsidR="001F062E" w:rsidRDefault="001F062E" w:rsidP="001F062E">
            <w:pPr>
              <w:pStyle w:val="Title"/>
            </w:pPr>
            <w:r>
              <w:t>Amy</w:t>
            </w:r>
          </w:p>
          <w:p w14:paraId="25FB279D" w14:textId="77777777" w:rsidR="001F062E" w:rsidRPr="004B4147" w:rsidRDefault="001F062E" w:rsidP="001F062E">
            <w:pPr>
              <w:pStyle w:val="Subtitle"/>
            </w:pPr>
            <w:r>
              <w:t>Lap</w:t>
            </w:r>
          </w:p>
        </w:tc>
      </w:tr>
      <w:tr w:rsidR="006E71F5" w:rsidRPr="004B4147" w14:paraId="4B366379" w14:textId="77777777" w:rsidTr="001F062E">
        <w:tc>
          <w:tcPr>
            <w:tcW w:w="2163" w:type="dxa"/>
          </w:tcPr>
          <w:p w14:paraId="31C7C2E6" w14:textId="77777777" w:rsidR="006E71F5" w:rsidRPr="004B4147" w:rsidRDefault="006E71F5" w:rsidP="006E71F5"/>
        </w:tc>
        <w:tc>
          <w:tcPr>
            <w:tcW w:w="8998" w:type="dxa"/>
            <w:tcBorders>
              <w:top w:val="single" w:sz="4" w:space="0" w:color="FFFFFF" w:themeColor="background1"/>
            </w:tcBorders>
          </w:tcPr>
          <w:p w14:paraId="578CAF85" w14:textId="4C4BADE4" w:rsidR="006E71F5" w:rsidRPr="004B4147" w:rsidRDefault="006E71F5" w:rsidP="006E71F5">
            <w:pPr>
              <w:pStyle w:val="Jobtitle"/>
            </w:pPr>
            <w:r>
              <w:t>Python Developer</w:t>
            </w:r>
            <w:r>
              <w:t xml:space="preserve"> </w:t>
            </w:r>
            <w:r>
              <w:t>|</w:t>
            </w:r>
            <w:r>
              <w:t xml:space="preserve"> </w:t>
            </w:r>
            <w:r>
              <w:t>RPA</w:t>
            </w:r>
            <w:r>
              <w:t xml:space="preserve"> </w:t>
            </w:r>
            <w:r>
              <w:t>|</w:t>
            </w:r>
            <w:r>
              <w:t xml:space="preserve"> </w:t>
            </w:r>
            <w:r>
              <w:t>Automation</w:t>
            </w:r>
          </w:p>
        </w:tc>
      </w:tr>
    </w:tbl>
    <w:p w14:paraId="298B8C43" w14:textId="055917C5" w:rsidR="001F062E" w:rsidRDefault="001F062E"/>
    <w:p w14:paraId="36B3D651" w14:textId="038602D6" w:rsidR="00A6097C" w:rsidRDefault="00A6097C"/>
    <w:tbl>
      <w:tblPr>
        <w:tblW w:w="516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8"/>
        <w:gridCol w:w="3781"/>
        <w:gridCol w:w="3782"/>
      </w:tblGrid>
      <w:tr w:rsidR="003D679A" w:rsidRPr="00B03ED5" w14:paraId="57822E1B" w14:textId="77777777" w:rsidTr="000F7066">
        <w:trPr>
          <w:trHeight w:val="810"/>
        </w:trPr>
        <w:tc>
          <w:tcPr>
            <w:tcW w:w="3595" w:type="dxa"/>
            <w:vAlign w:val="center"/>
          </w:tcPr>
          <w:p w14:paraId="3F5B7AD1" w14:textId="6C0394E9" w:rsidR="003D679A" w:rsidRPr="00997E86" w:rsidRDefault="003D679A" w:rsidP="006A4510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1663775" wp14:editId="596A59BF">
                      <wp:extent cx="213066" cy="213066"/>
                      <wp:effectExtent l="0" t="0" r="0" b="0"/>
                      <wp:docPr id="11" name="Group 1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2" name="Rectangle 1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C2E3D6" id="Group 1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">
                      <v:rect id="Rectangle 1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  <w:r>
              <w:t xml:space="preserve">   082</w:t>
            </w:r>
            <w:r w:rsidR="00D31A44">
              <w:t xml:space="preserve"> </w:t>
            </w:r>
            <w:r>
              <w:t>329</w:t>
            </w:r>
            <w:r w:rsidR="00D31A44">
              <w:t xml:space="preserve"> 3</w:t>
            </w:r>
            <w:r>
              <w:t>189</w:t>
            </w:r>
          </w:p>
        </w:tc>
        <w:tc>
          <w:tcPr>
            <w:tcW w:w="7555" w:type="dxa"/>
            <w:gridSpan w:val="2"/>
            <w:vMerge w:val="restart"/>
          </w:tcPr>
          <w:sdt>
            <w:sdtPr>
              <w:rPr>
                <w:sz w:val="36"/>
                <w:szCs w:val="36"/>
              </w:rPr>
              <w:id w:val="434569950"/>
              <w:placeholder>
                <w:docPart w:val="144ABE6F550F42918CF36B7F9813F2FB"/>
              </w:placeholder>
              <w:temporary/>
              <w:showingPlcHdr/>
              <w15:appearance w15:val="hidden"/>
            </w:sdtPr>
            <w:sdtContent>
              <w:p w14:paraId="6F39C060" w14:textId="77777777" w:rsidR="003D679A" w:rsidRPr="00632FC0" w:rsidRDefault="003D679A" w:rsidP="00E96700">
                <w:pPr>
                  <w:pStyle w:val="Heading1"/>
                  <w:spacing w:line="240" w:lineRule="auto"/>
                  <w:ind w:left="270"/>
                  <w:rPr>
                    <w:sz w:val="36"/>
                    <w:szCs w:val="36"/>
                  </w:rPr>
                </w:pPr>
                <w:r w:rsidRPr="00B6651E">
                  <w:t>Education</w:t>
                </w:r>
              </w:p>
            </w:sdtContent>
          </w:sdt>
          <w:p w14:paraId="1D5654BA" w14:textId="146D99DE" w:rsidR="003D679A" w:rsidRPr="003D679A" w:rsidRDefault="003D679A" w:rsidP="003D679A">
            <w:pPr>
              <w:pStyle w:val="Heading2"/>
              <w:ind w:left="356" w:hanging="90"/>
            </w:pPr>
            <w:r w:rsidRPr="003D679A">
              <w:t>PGCE with distinction</w:t>
            </w:r>
          </w:p>
          <w:p w14:paraId="37CA5642" w14:textId="4BB49298" w:rsidR="003D679A" w:rsidRDefault="003D679A" w:rsidP="00E96700">
            <w:pPr>
              <w:pStyle w:val="Heading4"/>
              <w:ind w:left="270"/>
              <w:rPr>
                <w:sz w:val="22"/>
                <w:szCs w:val="22"/>
              </w:rPr>
            </w:pPr>
            <w:r w:rsidRPr="002C7BFA">
              <w:rPr>
                <w:sz w:val="22"/>
                <w:szCs w:val="22"/>
              </w:rPr>
              <w:t>University of the Witwatersrand</w:t>
            </w:r>
          </w:p>
          <w:p w14:paraId="6968ACDB" w14:textId="1489EBDF" w:rsidR="003D679A" w:rsidRPr="00877E81" w:rsidRDefault="003D679A" w:rsidP="00877E81">
            <w:pPr>
              <w:pStyle w:val="Heading5"/>
              <w:spacing w:after="0"/>
              <w:ind w:left="266"/>
            </w:pPr>
            <w:r>
              <w:t>FET Mathematics | Senior Phase Mathematics | Theory of education | South African Sign Language</w:t>
            </w:r>
          </w:p>
          <w:p w14:paraId="685BF059" w14:textId="77777777" w:rsidR="003D679A" w:rsidRPr="002C7BFA" w:rsidRDefault="003D679A" w:rsidP="00E96700">
            <w:pPr>
              <w:ind w:left="270"/>
              <w:rPr>
                <w:sz w:val="22"/>
                <w:szCs w:val="22"/>
              </w:rPr>
            </w:pPr>
            <w:r w:rsidRPr="002C7BFA">
              <w:rPr>
                <w:sz w:val="22"/>
                <w:szCs w:val="22"/>
              </w:rPr>
              <w:t>2020-2021</w:t>
            </w:r>
          </w:p>
          <w:p w14:paraId="2A208663" w14:textId="5B59AAEE" w:rsidR="003D679A" w:rsidRPr="002C7BFA" w:rsidRDefault="003D679A" w:rsidP="003D679A">
            <w:pPr>
              <w:pStyle w:val="Heading2"/>
              <w:ind w:left="266"/>
            </w:pPr>
            <w:r w:rsidRPr="002C7BFA">
              <w:t xml:space="preserve">Master of </w:t>
            </w:r>
            <w:r w:rsidRPr="003D679A">
              <w:t>Science</w:t>
            </w:r>
          </w:p>
          <w:p w14:paraId="3CD047B3" w14:textId="6CDA1FB1" w:rsidR="003D679A" w:rsidRDefault="003D679A" w:rsidP="00E96700">
            <w:pPr>
              <w:pStyle w:val="Heading4"/>
              <w:ind w:left="270"/>
              <w:rPr>
                <w:sz w:val="22"/>
                <w:szCs w:val="22"/>
              </w:rPr>
            </w:pPr>
            <w:r w:rsidRPr="002C7BFA">
              <w:rPr>
                <w:sz w:val="22"/>
                <w:szCs w:val="22"/>
              </w:rPr>
              <w:t>University of the Witwatersrand</w:t>
            </w:r>
          </w:p>
          <w:p w14:paraId="06FEB3DA" w14:textId="68961796" w:rsidR="003D679A" w:rsidRPr="00BF3D53" w:rsidRDefault="003D679A" w:rsidP="00414550">
            <w:pPr>
              <w:pStyle w:val="Heading5"/>
              <w:spacing w:after="0"/>
              <w:ind w:left="266"/>
            </w:pPr>
            <w:r>
              <w:t>Archaeology by dissertation</w:t>
            </w:r>
          </w:p>
          <w:p w14:paraId="1D5B7FA9" w14:textId="77777777" w:rsidR="003D679A" w:rsidRPr="002C7BFA" w:rsidRDefault="003D679A" w:rsidP="00E96700">
            <w:pPr>
              <w:ind w:left="270"/>
              <w:rPr>
                <w:sz w:val="22"/>
                <w:szCs w:val="22"/>
              </w:rPr>
            </w:pPr>
            <w:r w:rsidRPr="002C7BFA">
              <w:rPr>
                <w:sz w:val="22"/>
                <w:szCs w:val="22"/>
              </w:rPr>
              <w:t>2018-2020</w:t>
            </w:r>
          </w:p>
          <w:p w14:paraId="5A3D43DE" w14:textId="6199116D" w:rsidR="003D679A" w:rsidRPr="002C7BFA" w:rsidRDefault="003D679A" w:rsidP="003D679A">
            <w:pPr>
              <w:pStyle w:val="Heading2"/>
              <w:ind w:left="266"/>
            </w:pPr>
            <w:r w:rsidRPr="002C7BFA">
              <w:t xml:space="preserve">Bachelor of Science with </w:t>
            </w:r>
            <w:proofErr w:type="spellStart"/>
            <w:r w:rsidRPr="002C7BFA">
              <w:t>Honours</w:t>
            </w:r>
            <w:proofErr w:type="spellEnd"/>
          </w:p>
          <w:p w14:paraId="7B6194CE" w14:textId="6113BB3E" w:rsidR="003D679A" w:rsidRDefault="003D679A" w:rsidP="00E96700">
            <w:pPr>
              <w:pStyle w:val="Heading4"/>
              <w:ind w:left="270"/>
              <w:rPr>
                <w:sz w:val="22"/>
                <w:szCs w:val="22"/>
              </w:rPr>
            </w:pPr>
            <w:r w:rsidRPr="002C7BFA">
              <w:rPr>
                <w:sz w:val="22"/>
                <w:szCs w:val="22"/>
              </w:rPr>
              <w:t>University of the Witwatersrand</w:t>
            </w:r>
          </w:p>
          <w:p w14:paraId="4D032CFD" w14:textId="2D4402B6" w:rsidR="003D679A" w:rsidRPr="00414550" w:rsidRDefault="003D679A" w:rsidP="002653B7">
            <w:pPr>
              <w:pStyle w:val="Heading5"/>
              <w:spacing w:after="0"/>
              <w:ind w:left="266"/>
            </w:pPr>
            <w:r>
              <w:t xml:space="preserve">Mathematics I, II &amp; III | Archaeology I, II, III, IV | Computational Applied Mathematics I | Physics I | Chemistry I | </w:t>
            </w:r>
          </w:p>
          <w:p w14:paraId="56864589" w14:textId="4C0D6B76" w:rsidR="003D679A" w:rsidRDefault="003D679A" w:rsidP="00E96700">
            <w:pPr>
              <w:ind w:left="356" w:hanging="90"/>
              <w:rPr>
                <w:sz w:val="22"/>
                <w:szCs w:val="22"/>
              </w:rPr>
            </w:pPr>
            <w:r w:rsidRPr="002C7BFA">
              <w:rPr>
                <w:sz w:val="22"/>
                <w:szCs w:val="22"/>
              </w:rPr>
              <w:t>2012-2017</w:t>
            </w:r>
          </w:p>
          <w:p w14:paraId="4F459548" w14:textId="77777777" w:rsidR="003D679A" w:rsidRPr="002C7BFA" w:rsidRDefault="003D679A" w:rsidP="003D679A">
            <w:pPr>
              <w:pStyle w:val="Heading2"/>
              <w:ind w:left="266"/>
              <w:rPr>
                <w:sz w:val="32"/>
                <w:szCs w:val="32"/>
              </w:rPr>
            </w:pPr>
            <w:r w:rsidRPr="002C7BFA">
              <w:t>Matric</w:t>
            </w:r>
            <w:r w:rsidRPr="002C7BFA">
              <w:rPr>
                <w:sz w:val="32"/>
                <w:szCs w:val="32"/>
              </w:rPr>
              <w:t xml:space="preserve"> </w:t>
            </w:r>
          </w:p>
          <w:p w14:paraId="3B7CC525" w14:textId="77777777" w:rsidR="003D679A" w:rsidRPr="00E96700" w:rsidRDefault="003D679A" w:rsidP="00E96700">
            <w:pPr>
              <w:pStyle w:val="Heading4"/>
              <w:ind w:left="266"/>
              <w:rPr>
                <w:sz w:val="22"/>
                <w:szCs w:val="22"/>
              </w:rPr>
            </w:pPr>
            <w:r w:rsidRPr="00E96700">
              <w:rPr>
                <w:sz w:val="22"/>
                <w:szCs w:val="22"/>
              </w:rPr>
              <w:t>St. Mary’s School, Waverly</w:t>
            </w:r>
          </w:p>
          <w:p w14:paraId="2EFA4B60" w14:textId="77777777" w:rsidR="003D679A" w:rsidRDefault="003D679A" w:rsidP="004B19A2">
            <w:pPr>
              <w:pStyle w:val="Heading5"/>
              <w:spacing w:after="0"/>
              <w:ind w:left="266"/>
            </w:pPr>
            <w:r w:rsidRPr="0098068B">
              <w:t>English, Afrikaans, Mathematics, Life Orientation, Physical Sciences, Geography, Drama.</w:t>
            </w:r>
          </w:p>
          <w:p w14:paraId="33838496" w14:textId="613FB001" w:rsidR="003D679A" w:rsidRPr="00B85229" w:rsidRDefault="003D679A" w:rsidP="004B19A2">
            <w:pPr>
              <w:ind w:left="266"/>
            </w:pPr>
            <w:r w:rsidRPr="004B19A2">
              <w:rPr>
                <w:sz w:val="22"/>
                <w:szCs w:val="22"/>
              </w:rPr>
              <w:t>2011</w:t>
            </w:r>
          </w:p>
        </w:tc>
      </w:tr>
      <w:tr w:rsidR="003D679A" w:rsidRPr="00B03ED5" w14:paraId="6BF4664A" w14:textId="77777777" w:rsidTr="000F7066">
        <w:trPr>
          <w:trHeight w:val="728"/>
        </w:trPr>
        <w:tc>
          <w:tcPr>
            <w:tcW w:w="3595" w:type="dxa"/>
            <w:vAlign w:val="center"/>
          </w:tcPr>
          <w:p w14:paraId="382FA3D1" w14:textId="4075637B" w:rsidR="003D679A" w:rsidRPr="00621B5C" w:rsidRDefault="003D679A" w:rsidP="001F062E">
            <w:pPr>
              <w:pStyle w:val="Contact"/>
              <w:ind w:right="30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6001D0D9" wp14:editId="40B5F437">
                      <wp:extent cx="213066" cy="213066"/>
                      <wp:effectExtent l="0" t="0" r="0" b="0"/>
                      <wp:docPr id="14" name="Group 14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5" name="Rectangle 15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7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3DAA7A" id="Group 14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">
                      <v:rect id="Rectangle 15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  <w:r>
              <w:t xml:space="preserve">   amylvlap@gmail.com</w:t>
            </w:r>
          </w:p>
        </w:tc>
        <w:tc>
          <w:tcPr>
            <w:tcW w:w="7555" w:type="dxa"/>
            <w:gridSpan w:val="2"/>
            <w:vMerge/>
            <w:vAlign w:val="center"/>
          </w:tcPr>
          <w:p w14:paraId="16AC52E2" w14:textId="466CAE34" w:rsidR="003D679A" w:rsidRPr="00B03ED5" w:rsidRDefault="003D679A" w:rsidP="006A4510">
            <w:pPr>
              <w:pStyle w:val="Contact"/>
            </w:pPr>
          </w:p>
        </w:tc>
      </w:tr>
      <w:tr w:rsidR="003D679A" w:rsidRPr="00B03ED5" w14:paraId="1C1E525C" w14:textId="77777777" w:rsidTr="000F7066">
        <w:trPr>
          <w:trHeight w:val="810"/>
        </w:trPr>
        <w:tc>
          <w:tcPr>
            <w:tcW w:w="3595" w:type="dxa"/>
            <w:vAlign w:val="center"/>
          </w:tcPr>
          <w:p w14:paraId="1A051BF2" w14:textId="6A9BA32F" w:rsidR="003D679A" w:rsidRPr="00621B5C" w:rsidRDefault="003D679A" w:rsidP="006A4510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F66C497" wp14:editId="449089D4">
                      <wp:extent cx="213066" cy="213066"/>
                      <wp:effectExtent l="0" t="0" r="0" b="0"/>
                      <wp:docPr id="18" name="Group 18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9" name="Rectangle 19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4469F1" id="Group 18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">
                      <v:rect id="Rectangle 19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">
                        <v:imagedata r:id="rId18" o:title="Icon Location"/>
                      </v:shape>
                      <w10:anchorlock/>
                    </v:group>
                  </w:pict>
                </mc:Fallback>
              </mc:AlternateContent>
            </w:r>
            <w:r>
              <w:t xml:space="preserve">   Sandton, Johannesburg</w:t>
            </w:r>
          </w:p>
        </w:tc>
        <w:tc>
          <w:tcPr>
            <w:tcW w:w="7555" w:type="dxa"/>
            <w:gridSpan w:val="2"/>
            <w:vMerge/>
            <w:vAlign w:val="center"/>
          </w:tcPr>
          <w:p w14:paraId="510DDE84" w14:textId="7A32F785" w:rsidR="003D679A" w:rsidRPr="00B03ED5" w:rsidRDefault="003D679A" w:rsidP="006A4510">
            <w:pPr>
              <w:pStyle w:val="Contact"/>
            </w:pPr>
          </w:p>
        </w:tc>
      </w:tr>
      <w:tr w:rsidR="003D679A" w:rsidRPr="00B03ED5" w14:paraId="0C346729" w14:textId="77777777" w:rsidTr="000F7066">
        <w:trPr>
          <w:trHeight w:val="806"/>
        </w:trPr>
        <w:tc>
          <w:tcPr>
            <w:tcW w:w="3595" w:type="dxa"/>
            <w:vAlign w:val="center"/>
          </w:tcPr>
          <w:p w14:paraId="524A562F" w14:textId="5EB85D66" w:rsidR="003D679A" w:rsidRPr="00621B5C" w:rsidRDefault="003D679A" w:rsidP="00114009">
            <w:pPr>
              <w:pStyle w:val="Contact"/>
              <w:ind w:left="450" w:hanging="450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780473F6" wp14:editId="5DE19E6D">
                      <wp:extent cx="213066" cy="213066"/>
                      <wp:effectExtent l="0" t="0" r="0" b="0"/>
                      <wp:docPr id="21" name="Group 21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22" name="Rectangle 2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3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A686B1" id="Group 21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">
                      <v:rect id="Rectangle 22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">
                        <v:imagedata r:id="rId21" o:title="Call center"/>
                      </v:shape>
                      <w10:anchorlock/>
                    </v:group>
                  </w:pict>
                </mc:Fallback>
              </mc:AlternateContent>
            </w:r>
            <w:r>
              <w:t xml:space="preserve">   </w:t>
            </w:r>
            <w:hyperlink r:id="rId23" w:history="1">
              <w:r>
                <w:rPr>
                  <w:rStyle w:val="Hyperlink"/>
                </w:rPr>
                <w:t>linkedin.com/in/amy-lap-663a14b9</w:t>
              </w:r>
            </w:hyperlink>
          </w:p>
        </w:tc>
        <w:tc>
          <w:tcPr>
            <w:tcW w:w="7555" w:type="dxa"/>
            <w:gridSpan w:val="2"/>
            <w:vMerge/>
            <w:vAlign w:val="center"/>
          </w:tcPr>
          <w:p w14:paraId="08D91CD9" w14:textId="5B6A2E19" w:rsidR="003D679A" w:rsidRPr="00B03ED5" w:rsidRDefault="003D679A" w:rsidP="006A4510">
            <w:pPr>
              <w:pStyle w:val="Contact"/>
            </w:pPr>
          </w:p>
        </w:tc>
      </w:tr>
      <w:tr w:rsidR="003D679A" w:rsidRPr="00B03ED5" w14:paraId="750E62D1" w14:textId="77777777" w:rsidTr="00B6651E">
        <w:trPr>
          <w:trHeight w:val="413"/>
        </w:trPr>
        <w:tc>
          <w:tcPr>
            <w:tcW w:w="3595" w:type="dxa"/>
            <w:vAlign w:val="center"/>
          </w:tcPr>
          <w:p w14:paraId="33A5D4C7" w14:textId="77777777" w:rsidR="003D679A" w:rsidRPr="00621B5C" w:rsidRDefault="003D679A" w:rsidP="001F062E">
            <w:pPr>
              <w:pStyle w:val="Contact"/>
              <w:ind w:left="360" w:hanging="360"/>
              <w:rPr>
                <w:noProof/>
              </w:rPr>
            </w:pPr>
          </w:p>
        </w:tc>
        <w:tc>
          <w:tcPr>
            <w:tcW w:w="7555" w:type="dxa"/>
            <w:gridSpan w:val="2"/>
            <w:vMerge/>
            <w:vAlign w:val="center"/>
          </w:tcPr>
          <w:p w14:paraId="7BE0AB09" w14:textId="77777777" w:rsidR="003D679A" w:rsidRPr="00B03ED5" w:rsidRDefault="003D679A" w:rsidP="006A4510">
            <w:pPr>
              <w:pStyle w:val="Contact"/>
            </w:pPr>
          </w:p>
        </w:tc>
      </w:tr>
      <w:tr w:rsidR="003D679A" w:rsidRPr="00B03ED5" w14:paraId="13DBE8C5" w14:textId="77777777" w:rsidTr="00B6651E">
        <w:trPr>
          <w:trHeight w:val="1349"/>
        </w:trPr>
        <w:tc>
          <w:tcPr>
            <w:tcW w:w="3595" w:type="dxa"/>
            <w:vMerge w:val="restart"/>
            <w:tcBorders>
              <w:right w:val="single" w:sz="4" w:space="0" w:color="CDEDDA" w:themeColor="accent4"/>
            </w:tcBorders>
          </w:tcPr>
          <w:p w14:paraId="64CD89A2" w14:textId="723B17C2" w:rsidR="003D679A" w:rsidRPr="00D00BDF" w:rsidRDefault="007029E3" w:rsidP="00D00BDF">
            <w:pPr>
              <w:pStyle w:val="Heading1"/>
              <w:ind w:firstLine="180"/>
              <w:rPr>
                <w:sz w:val="36"/>
                <w:szCs w:val="36"/>
              </w:rPr>
            </w:pPr>
            <w:r w:rsidRPr="00B6651E">
              <w:t>Awards</w:t>
            </w:r>
          </w:p>
          <w:p w14:paraId="62B41B98" w14:textId="77777777" w:rsidR="00282178" w:rsidRPr="00282178" w:rsidRDefault="00282178" w:rsidP="005470C9">
            <w:pPr>
              <w:pStyle w:val="Heading3"/>
              <w:ind w:left="180"/>
            </w:pPr>
            <w:r w:rsidRPr="00282178">
              <w:t>Golden Key Award</w:t>
            </w:r>
            <w:r w:rsidRPr="00282178">
              <w:tab/>
            </w:r>
          </w:p>
          <w:p w14:paraId="32937681" w14:textId="77777777" w:rsidR="00282178" w:rsidRPr="00282178" w:rsidRDefault="00282178" w:rsidP="005470C9">
            <w:pPr>
              <w:pStyle w:val="Heading3"/>
              <w:ind w:left="180"/>
            </w:pPr>
            <w:r w:rsidRPr="00282178">
              <w:t>Postgraduate Merit Award</w:t>
            </w:r>
          </w:p>
          <w:p w14:paraId="5E35F5FF" w14:textId="77777777" w:rsidR="00282178" w:rsidRPr="00282178" w:rsidRDefault="00282178" w:rsidP="005470C9">
            <w:pPr>
              <w:pStyle w:val="Heading3"/>
              <w:ind w:left="180"/>
            </w:pPr>
            <w:r w:rsidRPr="00282178">
              <w:rPr>
                <w:i/>
                <w:iCs/>
              </w:rPr>
              <w:t>Merit Awards</w:t>
            </w:r>
            <w:r w:rsidRPr="00282178">
              <w:t>: Linear Algebra; Number Theory; Coding and Cryptography; Complex Analysis</w:t>
            </w:r>
          </w:p>
          <w:p w14:paraId="600B6955" w14:textId="572B2E3F" w:rsidR="00282178" w:rsidRPr="00282178" w:rsidRDefault="00282178" w:rsidP="005470C9">
            <w:pPr>
              <w:pStyle w:val="Heading3"/>
              <w:ind w:left="180"/>
            </w:pPr>
            <w:r w:rsidRPr="00282178">
              <w:rPr>
                <w:i/>
                <w:iCs/>
              </w:rPr>
              <w:t>First Class Award</w:t>
            </w:r>
            <w:r w:rsidRPr="00282178">
              <w:t>: Basic Analysis; Leontief Systems; Group Theory</w:t>
            </w:r>
          </w:p>
          <w:p w14:paraId="3CBB30B4" w14:textId="77777777" w:rsidR="007029E3" w:rsidRDefault="007029E3" w:rsidP="007029E3"/>
          <w:p w14:paraId="17D4181D" w14:textId="77777777" w:rsidR="008B36C5" w:rsidRDefault="008B36C5" w:rsidP="00B6651E">
            <w:pPr>
              <w:pStyle w:val="Heading1"/>
              <w:pBdr>
                <w:top w:val="single" w:sz="4" w:space="1" w:color="CDEDDA" w:themeColor="accent4"/>
              </w:pBdr>
            </w:pPr>
            <w:r>
              <w:t>References</w:t>
            </w:r>
          </w:p>
          <w:p w14:paraId="0D8A47A9" w14:textId="69FB4CD4" w:rsidR="008B36C5" w:rsidRDefault="00B64027" w:rsidP="008B36C5">
            <w:pPr>
              <w:pStyle w:val="Heading2"/>
            </w:pPr>
            <w:r>
              <w:t xml:space="preserve">Simone </w:t>
            </w:r>
            <w:proofErr w:type="spellStart"/>
            <w:r>
              <w:t>Matsukis</w:t>
            </w:r>
            <w:proofErr w:type="spellEnd"/>
          </w:p>
          <w:p w14:paraId="57FDD0A0" w14:textId="1CA478BA" w:rsidR="008B36C5" w:rsidRDefault="00B64027" w:rsidP="008B36C5">
            <w:pPr>
              <w:pStyle w:val="Heading3"/>
              <w:spacing w:after="0"/>
            </w:pPr>
            <w:r>
              <w:t>Colleague</w:t>
            </w:r>
          </w:p>
          <w:p w14:paraId="0CEBDC37" w14:textId="1663EEDA" w:rsidR="008B36C5" w:rsidRDefault="00B64027" w:rsidP="008B36C5">
            <w:pPr>
              <w:pStyle w:val="Heading4"/>
            </w:pPr>
            <w:r>
              <w:t>TecEx</w:t>
            </w:r>
          </w:p>
          <w:p w14:paraId="4F6BD7D6" w14:textId="726AF710" w:rsidR="008B36C5" w:rsidRDefault="008B36C5" w:rsidP="008B36C5">
            <w:pPr>
              <w:spacing w:after="0"/>
            </w:pPr>
            <w:r>
              <w:t xml:space="preserve">Phone: </w:t>
            </w:r>
            <w:r w:rsidR="00B64027">
              <w:t>+27 82 816 3380</w:t>
            </w:r>
          </w:p>
          <w:p w14:paraId="77440CDF" w14:textId="313D318C" w:rsidR="008B36C5" w:rsidRDefault="008B36C5" w:rsidP="008B36C5">
            <w:r>
              <w:t xml:space="preserve">Email: </w:t>
            </w:r>
            <w:r w:rsidR="00B64027">
              <w:t>simonem@tecex.com</w:t>
            </w:r>
          </w:p>
          <w:p w14:paraId="3B10A512" w14:textId="77777777" w:rsidR="00B64027" w:rsidRDefault="00B64027" w:rsidP="00B64027">
            <w:pPr>
              <w:pStyle w:val="Heading2"/>
            </w:pPr>
            <w:r>
              <w:t>Prof. Sarah Wurz</w:t>
            </w:r>
          </w:p>
          <w:p w14:paraId="089974C4" w14:textId="77777777" w:rsidR="00B64027" w:rsidRDefault="00B64027" w:rsidP="00B64027">
            <w:pPr>
              <w:pStyle w:val="Heading3"/>
              <w:spacing w:after="0"/>
            </w:pPr>
            <w:r>
              <w:t>Professor</w:t>
            </w:r>
          </w:p>
          <w:p w14:paraId="022132C9" w14:textId="77777777" w:rsidR="00B64027" w:rsidRDefault="00B64027" w:rsidP="00B64027">
            <w:pPr>
              <w:pStyle w:val="Heading4"/>
            </w:pPr>
            <w:r>
              <w:t>The University of the Witwatersrand</w:t>
            </w:r>
          </w:p>
          <w:p w14:paraId="4EA6099B" w14:textId="77777777" w:rsidR="00B64027" w:rsidRDefault="00B64027" w:rsidP="00B64027">
            <w:pPr>
              <w:spacing w:after="0"/>
            </w:pPr>
            <w:r>
              <w:t>Phone: 011 717 6587</w:t>
            </w:r>
          </w:p>
          <w:p w14:paraId="52CB6F2E" w14:textId="77777777" w:rsidR="00B64027" w:rsidRDefault="00B64027" w:rsidP="00B64027">
            <w:r>
              <w:t>Email: Sarah.Wurz@wits.ac.za</w:t>
            </w:r>
          </w:p>
          <w:p w14:paraId="16F39215" w14:textId="56F2C8DD" w:rsidR="008B36C5" w:rsidRPr="008B36C5" w:rsidRDefault="008B36C5" w:rsidP="008B36C5"/>
        </w:tc>
        <w:tc>
          <w:tcPr>
            <w:tcW w:w="7555" w:type="dxa"/>
            <w:gridSpan w:val="2"/>
            <w:vMerge/>
            <w:tcBorders>
              <w:left w:val="single" w:sz="4" w:space="0" w:color="CDEDDA" w:themeColor="accent4"/>
              <w:bottom w:val="single" w:sz="4" w:space="0" w:color="CDEDDA" w:themeColor="accent4"/>
            </w:tcBorders>
            <w:vAlign w:val="center"/>
          </w:tcPr>
          <w:p w14:paraId="1937FC6F" w14:textId="77777777" w:rsidR="003D679A" w:rsidRPr="00B03ED5" w:rsidRDefault="003D679A" w:rsidP="006A4510">
            <w:pPr>
              <w:pStyle w:val="Contact"/>
            </w:pPr>
          </w:p>
        </w:tc>
      </w:tr>
      <w:tr w:rsidR="003D679A" w:rsidRPr="00B03ED5" w14:paraId="705873BB" w14:textId="77777777" w:rsidTr="00B6651E">
        <w:trPr>
          <w:trHeight w:val="432"/>
        </w:trPr>
        <w:tc>
          <w:tcPr>
            <w:tcW w:w="3595" w:type="dxa"/>
            <w:vMerge/>
            <w:tcBorders>
              <w:right w:val="single" w:sz="4" w:space="0" w:color="CDEDDA" w:themeColor="accent4"/>
            </w:tcBorders>
            <w:vAlign w:val="center"/>
          </w:tcPr>
          <w:p w14:paraId="3774286E" w14:textId="77777777" w:rsidR="003D679A" w:rsidRPr="00621B5C" w:rsidRDefault="003D679A" w:rsidP="001F062E">
            <w:pPr>
              <w:pStyle w:val="Contact"/>
              <w:ind w:left="360" w:hanging="360"/>
              <w:rPr>
                <w:noProof/>
              </w:rPr>
            </w:pPr>
          </w:p>
        </w:tc>
        <w:tc>
          <w:tcPr>
            <w:tcW w:w="7555" w:type="dxa"/>
            <w:gridSpan w:val="2"/>
            <w:tcBorders>
              <w:top w:val="single" w:sz="4" w:space="0" w:color="CDEDDA" w:themeColor="accent4"/>
              <w:left w:val="single" w:sz="4" w:space="0" w:color="CDEDDA" w:themeColor="accent4"/>
            </w:tcBorders>
            <w:vAlign w:val="center"/>
          </w:tcPr>
          <w:p w14:paraId="7E3FCAEA" w14:textId="4949EC7A" w:rsidR="003D679A" w:rsidRPr="00D00BDF" w:rsidRDefault="003D679A" w:rsidP="00B6651E">
            <w:pPr>
              <w:pStyle w:val="Heading1"/>
              <w:ind w:left="274"/>
            </w:pPr>
            <w:r w:rsidRPr="00B6651E">
              <w:t>Courses</w:t>
            </w:r>
          </w:p>
        </w:tc>
      </w:tr>
      <w:tr w:rsidR="00860299" w:rsidRPr="00B03ED5" w14:paraId="03AF28C5" w14:textId="77777777" w:rsidTr="00B6651E">
        <w:trPr>
          <w:trHeight w:val="4743"/>
        </w:trPr>
        <w:tc>
          <w:tcPr>
            <w:tcW w:w="3595" w:type="dxa"/>
            <w:vMerge/>
            <w:tcBorders>
              <w:right w:val="single" w:sz="4" w:space="0" w:color="CDEDDA" w:themeColor="accent4"/>
            </w:tcBorders>
            <w:vAlign w:val="center"/>
          </w:tcPr>
          <w:p w14:paraId="5886CFBB" w14:textId="77777777" w:rsidR="00860299" w:rsidRPr="00632FC0" w:rsidRDefault="00860299" w:rsidP="00632FC0">
            <w:pPr>
              <w:pStyle w:val="Contact"/>
              <w:ind w:left="360" w:hanging="360"/>
              <w:rPr>
                <w:rFonts w:asciiTheme="minorHAnsi" w:hAnsiTheme="minorHAnsi"/>
                <w:noProof/>
              </w:rPr>
            </w:pPr>
          </w:p>
        </w:tc>
        <w:tc>
          <w:tcPr>
            <w:tcW w:w="3777" w:type="dxa"/>
            <w:tcBorders>
              <w:left w:val="single" w:sz="4" w:space="0" w:color="CDEDDA" w:themeColor="accent4"/>
            </w:tcBorders>
          </w:tcPr>
          <w:p w14:paraId="4B7EC619" w14:textId="77777777" w:rsidR="00F22431" w:rsidRPr="00C11DDF" w:rsidRDefault="00F22431" w:rsidP="002B1064">
            <w:pPr>
              <w:pStyle w:val="Heading2"/>
              <w:numPr>
                <w:ilvl w:val="0"/>
                <w:numId w:val="10"/>
              </w:numPr>
              <w:rPr>
                <w:sz w:val="22"/>
                <w:szCs w:val="24"/>
              </w:rPr>
            </w:pPr>
            <w:r w:rsidRPr="00C11DDF">
              <w:rPr>
                <w:sz w:val="22"/>
                <w:szCs w:val="24"/>
              </w:rPr>
              <w:t>Learn Python</w:t>
            </w:r>
          </w:p>
          <w:p w14:paraId="58238C55" w14:textId="77777777" w:rsidR="00F22431" w:rsidRPr="00C11DDF" w:rsidRDefault="00F22431" w:rsidP="002B1064">
            <w:pPr>
              <w:pStyle w:val="Heading2"/>
              <w:numPr>
                <w:ilvl w:val="0"/>
                <w:numId w:val="10"/>
              </w:numPr>
              <w:rPr>
                <w:sz w:val="22"/>
                <w:szCs w:val="24"/>
              </w:rPr>
            </w:pPr>
            <w:r w:rsidRPr="00C11DDF">
              <w:rPr>
                <w:sz w:val="22"/>
                <w:szCs w:val="24"/>
              </w:rPr>
              <w:t xml:space="preserve">Learn SQL </w:t>
            </w:r>
          </w:p>
          <w:p w14:paraId="7BAE9299" w14:textId="77777777" w:rsidR="004A3F94" w:rsidRPr="00C11DDF" w:rsidRDefault="004A3F94" w:rsidP="002B1064">
            <w:pPr>
              <w:pStyle w:val="Heading2"/>
              <w:numPr>
                <w:ilvl w:val="0"/>
                <w:numId w:val="10"/>
              </w:numPr>
              <w:rPr>
                <w:sz w:val="22"/>
                <w:szCs w:val="24"/>
              </w:rPr>
            </w:pPr>
            <w:r w:rsidRPr="00C11DDF">
              <w:rPr>
                <w:sz w:val="22"/>
                <w:szCs w:val="24"/>
              </w:rPr>
              <w:t>Learn Data Analysis with Pandas</w:t>
            </w:r>
          </w:p>
          <w:p w14:paraId="114FE33A" w14:textId="4ECC5215" w:rsidR="00AF3D22" w:rsidRPr="00C11DDF" w:rsidRDefault="00AF3D22" w:rsidP="002B1064">
            <w:pPr>
              <w:pStyle w:val="Heading2"/>
              <w:numPr>
                <w:ilvl w:val="0"/>
                <w:numId w:val="10"/>
              </w:numPr>
              <w:rPr>
                <w:sz w:val="22"/>
                <w:szCs w:val="24"/>
              </w:rPr>
            </w:pPr>
            <w:r w:rsidRPr="00C11DDF">
              <w:rPr>
                <w:sz w:val="22"/>
                <w:szCs w:val="24"/>
              </w:rPr>
              <w:t xml:space="preserve">Learn Data Analysis with Pandas </w:t>
            </w:r>
          </w:p>
          <w:p w14:paraId="36C15B1E" w14:textId="2BACC219" w:rsidR="00AF3D22" w:rsidRPr="00C11DDF" w:rsidRDefault="00AF3D22" w:rsidP="002B1064">
            <w:pPr>
              <w:pStyle w:val="Heading2"/>
              <w:numPr>
                <w:ilvl w:val="0"/>
                <w:numId w:val="10"/>
              </w:numPr>
              <w:rPr>
                <w:sz w:val="22"/>
                <w:szCs w:val="24"/>
              </w:rPr>
            </w:pPr>
            <w:r w:rsidRPr="00C11DDF">
              <w:rPr>
                <w:sz w:val="22"/>
                <w:szCs w:val="24"/>
              </w:rPr>
              <w:t>How to clean Data with</w:t>
            </w:r>
            <w:r w:rsidR="00885804" w:rsidRPr="00C11DDF">
              <w:rPr>
                <w:sz w:val="22"/>
                <w:szCs w:val="24"/>
              </w:rPr>
              <w:t xml:space="preserve"> Python</w:t>
            </w:r>
          </w:p>
          <w:p w14:paraId="65943B1D" w14:textId="62DC9D8A" w:rsidR="002B1064" w:rsidRPr="00C11DDF" w:rsidRDefault="002B1064" w:rsidP="002B1064">
            <w:pPr>
              <w:pStyle w:val="Heading2"/>
              <w:numPr>
                <w:ilvl w:val="0"/>
                <w:numId w:val="10"/>
              </w:numPr>
              <w:rPr>
                <w:sz w:val="22"/>
                <w:szCs w:val="24"/>
              </w:rPr>
            </w:pPr>
            <w:r w:rsidRPr="00C11DDF">
              <w:rPr>
                <w:sz w:val="22"/>
                <w:szCs w:val="24"/>
              </w:rPr>
              <w:t xml:space="preserve">Learn web scrapping with </w:t>
            </w:r>
            <w:proofErr w:type="spellStart"/>
            <w:proofErr w:type="gramStart"/>
            <w:r w:rsidRPr="00C11DDF">
              <w:rPr>
                <w:sz w:val="22"/>
                <w:szCs w:val="24"/>
              </w:rPr>
              <w:t>BeautifulSoup</w:t>
            </w:r>
            <w:proofErr w:type="spellEnd"/>
            <w:proofErr w:type="gramEnd"/>
          </w:p>
          <w:p w14:paraId="15726AF0" w14:textId="77777777" w:rsidR="002B1064" w:rsidRPr="00C11DDF" w:rsidRDefault="002B1064" w:rsidP="002B1064">
            <w:pPr>
              <w:pStyle w:val="Heading2"/>
              <w:numPr>
                <w:ilvl w:val="0"/>
                <w:numId w:val="10"/>
              </w:numPr>
              <w:rPr>
                <w:sz w:val="22"/>
                <w:szCs w:val="24"/>
              </w:rPr>
            </w:pPr>
            <w:r w:rsidRPr="00C11DDF">
              <w:rPr>
                <w:sz w:val="22"/>
                <w:szCs w:val="24"/>
              </w:rPr>
              <w:t>Learn the Command Line</w:t>
            </w:r>
          </w:p>
          <w:p w14:paraId="333E0C6E" w14:textId="53B5B0BC" w:rsidR="00C11DDF" w:rsidRDefault="00C11DDF" w:rsidP="002B1064">
            <w:pPr>
              <w:pStyle w:val="Heading2"/>
              <w:numPr>
                <w:ilvl w:val="0"/>
                <w:numId w:val="10"/>
              </w:num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Data Analys</w:t>
            </w:r>
            <w:r w:rsidR="007048A9">
              <w:rPr>
                <w:sz w:val="22"/>
                <w:szCs w:val="24"/>
              </w:rPr>
              <w:t>t Career Path</w:t>
            </w:r>
          </w:p>
          <w:p w14:paraId="170DF893" w14:textId="7BD4F168" w:rsidR="00B246A6" w:rsidRPr="00C11DDF" w:rsidRDefault="00860299" w:rsidP="002B1064">
            <w:pPr>
              <w:pStyle w:val="Heading2"/>
              <w:numPr>
                <w:ilvl w:val="0"/>
                <w:numId w:val="10"/>
              </w:numPr>
              <w:rPr>
                <w:sz w:val="22"/>
                <w:szCs w:val="24"/>
              </w:rPr>
            </w:pPr>
            <w:r w:rsidRPr="00C11DDF">
              <w:rPr>
                <w:sz w:val="22"/>
                <w:szCs w:val="24"/>
              </w:rPr>
              <w:t>Data Scientist Career Path</w:t>
            </w:r>
          </w:p>
          <w:p w14:paraId="777C3E59" w14:textId="6C94E4AE" w:rsidR="00860299" w:rsidRPr="00885804" w:rsidRDefault="00860299" w:rsidP="002B1064">
            <w:pPr>
              <w:pStyle w:val="Heading4"/>
              <w:ind w:left="1787" w:hanging="142"/>
              <w:rPr>
                <w:sz w:val="20"/>
                <w:szCs w:val="22"/>
              </w:rPr>
            </w:pPr>
            <w:proofErr w:type="spellStart"/>
            <w:r w:rsidRPr="00885804">
              <w:rPr>
                <w:sz w:val="20"/>
                <w:szCs w:val="22"/>
              </w:rPr>
              <w:t>Codecad</w:t>
            </w:r>
            <w:r w:rsidR="002C6F5A" w:rsidRPr="00885804">
              <w:rPr>
                <w:sz w:val="20"/>
                <w:szCs w:val="22"/>
              </w:rPr>
              <w:t>e</w:t>
            </w:r>
            <w:r w:rsidRPr="00885804">
              <w:rPr>
                <w:sz w:val="20"/>
                <w:szCs w:val="22"/>
              </w:rPr>
              <w:t>my</w:t>
            </w:r>
            <w:proofErr w:type="spellEnd"/>
          </w:p>
          <w:p w14:paraId="596578EE" w14:textId="2A90082A" w:rsidR="00860299" w:rsidRPr="00885804" w:rsidRDefault="00860299" w:rsidP="002B1064">
            <w:pPr>
              <w:ind w:left="1362" w:firstLine="567"/>
              <w:rPr>
                <w:sz w:val="20"/>
                <w:szCs w:val="22"/>
              </w:rPr>
            </w:pPr>
            <w:r w:rsidRPr="00885804">
              <w:rPr>
                <w:sz w:val="20"/>
                <w:szCs w:val="22"/>
              </w:rPr>
              <w:t>2021</w:t>
            </w:r>
          </w:p>
        </w:tc>
        <w:tc>
          <w:tcPr>
            <w:tcW w:w="3778" w:type="dxa"/>
          </w:tcPr>
          <w:p w14:paraId="464C65F2" w14:textId="77777777" w:rsidR="00614575" w:rsidRDefault="00614575" w:rsidP="00614575">
            <w:pPr>
              <w:pStyle w:val="Heading2"/>
              <w:ind w:left="266"/>
            </w:pPr>
            <w:r>
              <w:t>Teacher Choices in Actions</w:t>
            </w:r>
          </w:p>
          <w:p w14:paraId="7BEFD318" w14:textId="77777777" w:rsidR="00614575" w:rsidRDefault="00614575" w:rsidP="00614575">
            <w:pPr>
              <w:pStyle w:val="Heading4"/>
              <w:ind w:left="266"/>
            </w:pPr>
            <w:r w:rsidRPr="008A5F80">
              <w:t>University of the Witwatersrand</w:t>
            </w:r>
          </w:p>
          <w:p w14:paraId="346CE77F" w14:textId="1C5C8CAB" w:rsidR="00614575" w:rsidRPr="002B1064" w:rsidRDefault="00614575" w:rsidP="00614575">
            <w:pPr>
              <w:pStyle w:val="Heading2"/>
              <w:ind w:left="266"/>
              <w:rPr>
                <w:b w:val="0"/>
                <w:bCs/>
                <w:sz w:val="18"/>
                <w:szCs w:val="20"/>
              </w:rPr>
            </w:pPr>
            <w:r w:rsidRPr="002B1064">
              <w:rPr>
                <w:b w:val="0"/>
                <w:bCs/>
                <w:sz w:val="18"/>
                <w:szCs w:val="20"/>
              </w:rPr>
              <w:t>2020</w:t>
            </w:r>
          </w:p>
          <w:p w14:paraId="2B9710C8" w14:textId="3B61DD20" w:rsidR="00DF42BE" w:rsidRPr="008A5F80" w:rsidRDefault="00DF42BE" w:rsidP="00DF42BE">
            <w:pPr>
              <w:pStyle w:val="Heading2"/>
              <w:ind w:left="266"/>
            </w:pPr>
            <w:r w:rsidRPr="008A5F80">
              <w:t>Microsoft Excel – From Beginner to Advanced</w:t>
            </w:r>
          </w:p>
          <w:p w14:paraId="5D6B8A4B" w14:textId="77777777" w:rsidR="00DF42BE" w:rsidRDefault="00DF42BE" w:rsidP="00DF42BE">
            <w:pPr>
              <w:pStyle w:val="Heading4"/>
              <w:ind w:left="266"/>
            </w:pPr>
            <w:r w:rsidRPr="008A5F80">
              <w:t>Udemy</w:t>
            </w:r>
          </w:p>
          <w:p w14:paraId="01A53D96" w14:textId="77777777" w:rsidR="00DF42BE" w:rsidRPr="008A5F80" w:rsidRDefault="00DF42BE" w:rsidP="00DF42BE">
            <w:pPr>
              <w:ind w:left="266"/>
            </w:pPr>
            <w:r w:rsidRPr="008A5F80">
              <w:t>2019</w:t>
            </w:r>
          </w:p>
          <w:p w14:paraId="3B384AE8" w14:textId="77777777" w:rsidR="00DF42BE" w:rsidRPr="008A5F80" w:rsidRDefault="00DF42BE" w:rsidP="00DF42BE">
            <w:pPr>
              <w:pStyle w:val="Heading2"/>
              <w:ind w:left="266"/>
            </w:pPr>
            <w:r w:rsidRPr="008A5F80">
              <w:t>Tu</w:t>
            </w:r>
            <w:r>
              <w:t>t</w:t>
            </w:r>
            <w:r w:rsidRPr="008A5F80">
              <w:t>or Training and Mentoring</w:t>
            </w:r>
            <w:r>
              <w:t xml:space="preserve"> -</w:t>
            </w:r>
            <w:r w:rsidRPr="008A5F80">
              <w:t xml:space="preserve"> Introductory Level 1</w:t>
            </w:r>
          </w:p>
          <w:p w14:paraId="799E6E96" w14:textId="77777777" w:rsidR="00DF42BE" w:rsidRDefault="00DF42BE" w:rsidP="00DF42BE">
            <w:pPr>
              <w:pStyle w:val="Heading4"/>
              <w:ind w:left="266"/>
            </w:pPr>
            <w:r w:rsidRPr="008A5F80">
              <w:t xml:space="preserve">University of the Witwatersrand </w:t>
            </w:r>
          </w:p>
          <w:p w14:paraId="4E0560A9" w14:textId="77777777" w:rsidR="00DF42BE" w:rsidRPr="003D679A" w:rsidRDefault="00DF42BE" w:rsidP="00DF42BE">
            <w:pPr>
              <w:ind w:left="266"/>
            </w:pPr>
            <w:r>
              <w:t>2017</w:t>
            </w:r>
          </w:p>
          <w:p w14:paraId="3F5A0A16" w14:textId="77777777" w:rsidR="00DF42BE" w:rsidRPr="008A5F80" w:rsidRDefault="00DF42BE" w:rsidP="00DF42BE">
            <w:pPr>
              <w:pStyle w:val="Heading2"/>
              <w:ind w:left="266"/>
            </w:pPr>
            <w:r w:rsidRPr="008A5F80">
              <w:t xml:space="preserve">Theory and Practice of </w:t>
            </w:r>
            <w:r>
              <w:t>S</w:t>
            </w:r>
            <w:r w:rsidRPr="008A5F80">
              <w:t xml:space="preserve">table </w:t>
            </w:r>
            <w:r>
              <w:t>L</w:t>
            </w:r>
            <w:r w:rsidRPr="008A5F80">
              <w:t>ight Isotope Spectrometry</w:t>
            </w:r>
          </w:p>
          <w:p w14:paraId="7C41CDE6" w14:textId="77777777" w:rsidR="00DF42BE" w:rsidRDefault="00DF42BE" w:rsidP="00DF42BE">
            <w:pPr>
              <w:pStyle w:val="Heading4"/>
              <w:ind w:left="266"/>
            </w:pPr>
            <w:r w:rsidRPr="008A5F80">
              <w:t>Hosted by the University of Cape Town</w:t>
            </w:r>
          </w:p>
          <w:p w14:paraId="46DC1219" w14:textId="0384DD94" w:rsidR="00860299" w:rsidRPr="001978E9" w:rsidRDefault="00DF42BE" w:rsidP="00DF42BE">
            <w:pPr>
              <w:ind w:left="266"/>
            </w:pPr>
            <w:r>
              <w:t>2017</w:t>
            </w:r>
          </w:p>
        </w:tc>
      </w:tr>
    </w:tbl>
    <w:p w14:paraId="472780B7" w14:textId="77777777" w:rsidR="001F062E" w:rsidRDefault="001F062E" w:rsidP="00B6651E"/>
    <w:sectPr w:rsidR="001F062E" w:rsidSect="00C777FF">
      <w:headerReference w:type="default" r:id="rId24"/>
      <w:footerReference w:type="default" r:id="rId25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D413F" w14:textId="77777777" w:rsidR="007857FD" w:rsidRDefault="007857FD" w:rsidP="00B21D64">
      <w:pPr>
        <w:spacing w:after="0" w:line="240" w:lineRule="auto"/>
      </w:pPr>
      <w:r>
        <w:separator/>
      </w:r>
    </w:p>
  </w:endnote>
  <w:endnote w:type="continuationSeparator" w:id="0">
    <w:p w14:paraId="661F3597" w14:textId="77777777" w:rsidR="007857FD" w:rsidRDefault="007857FD" w:rsidP="00B21D64">
      <w:pPr>
        <w:spacing w:after="0" w:line="240" w:lineRule="auto"/>
      </w:pPr>
      <w:r>
        <w:continuationSeparator/>
      </w:r>
    </w:p>
  </w:endnote>
  <w:endnote w:type="continuationNotice" w:id="1">
    <w:p w14:paraId="7F07AA7D" w14:textId="77777777" w:rsidR="007857FD" w:rsidRDefault="007857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05533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36A0A6C" wp14:editId="261EB14B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13D2E8" id="Rectangle 8" o:spid="_x0000_s1026" alt="&quot;&quot;" style="position:absolute;margin-left:0;margin-top:0;width:615.1pt;height:28.8pt;z-index:251658241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5B03B" w14:textId="77777777" w:rsidR="007857FD" w:rsidRDefault="007857FD" w:rsidP="00B21D64">
      <w:pPr>
        <w:spacing w:after="0" w:line="240" w:lineRule="auto"/>
      </w:pPr>
      <w:r>
        <w:separator/>
      </w:r>
    </w:p>
  </w:footnote>
  <w:footnote w:type="continuationSeparator" w:id="0">
    <w:p w14:paraId="0872233D" w14:textId="77777777" w:rsidR="007857FD" w:rsidRDefault="007857FD" w:rsidP="00B21D64">
      <w:pPr>
        <w:spacing w:after="0" w:line="240" w:lineRule="auto"/>
      </w:pPr>
      <w:r>
        <w:continuationSeparator/>
      </w:r>
    </w:p>
  </w:footnote>
  <w:footnote w:type="continuationNotice" w:id="1">
    <w:p w14:paraId="32B2120B" w14:textId="77777777" w:rsidR="007857FD" w:rsidRDefault="007857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659F0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C2AEB17" wp14:editId="4589D2D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F95DE07" id="Group 129" o:spid="_x0000_s1026" alt="&quot;&quot;" style="position:absolute;margin-left:0;margin-top:0;width:613.75pt;height:326.9pt;z-index:251658240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4005C"/>
    <w:multiLevelType w:val="hybridMultilevel"/>
    <w:tmpl w:val="14E845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CF2105"/>
    <w:multiLevelType w:val="multilevel"/>
    <w:tmpl w:val="9D984FD2"/>
    <w:numStyleLink w:val="BullettedList"/>
  </w:abstractNum>
  <w:abstractNum w:abstractNumId="5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ECD057A"/>
    <w:multiLevelType w:val="hybridMultilevel"/>
    <w:tmpl w:val="883CC8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31018663">
    <w:abstractNumId w:val="7"/>
  </w:num>
  <w:num w:numId="2" w16cid:durableId="2113281764">
    <w:abstractNumId w:val="10"/>
  </w:num>
  <w:num w:numId="3" w16cid:durableId="851064283">
    <w:abstractNumId w:val="6"/>
  </w:num>
  <w:num w:numId="4" w16cid:durableId="1004012610">
    <w:abstractNumId w:val="3"/>
  </w:num>
  <w:num w:numId="5" w16cid:durableId="791170414">
    <w:abstractNumId w:val="5"/>
  </w:num>
  <w:num w:numId="6" w16cid:durableId="2104186940">
    <w:abstractNumId w:val="8"/>
  </w:num>
  <w:num w:numId="7" w16cid:durableId="779837441">
    <w:abstractNumId w:val="0"/>
  </w:num>
  <w:num w:numId="8" w16cid:durableId="1892229374">
    <w:abstractNumId w:val="1"/>
  </w:num>
  <w:num w:numId="9" w16cid:durableId="1853496938">
    <w:abstractNumId w:val="4"/>
  </w:num>
  <w:num w:numId="10" w16cid:durableId="1828864122">
    <w:abstractNumId w:val="9"/>
  </w:num>
  <w:num w:numId="11" w16cid:durableId="1877278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zNTe1NDA1NTEBMpR0lIJTi4sz8/NACkxqAWTIYwssAAAA"/>
  </w:docVars>
  <w:rsids>
    <w:rsidRoot w:val="006120F7"/>
    <w:rsid w:val="000034EB"/>
    <w:rsid w:val="000161E1"/>
    <w:rsid w:val="00021303"/>
    <w:rsid w:val="000A3BB3"/>
    <w:rsid w:val="000F7066"/>
    <w:rsid w:val="00107E81"/>
    <w:rsid w:val="00114009"/>
    <w:rsid w:val="00144072"/>
    <w:rsid w:val="001978E9"/>
    <w:rsid w:val="001C769A"/>
    <w:rsid w:val="001E3E76"/>
    <w:rsid w:val="001F062E"/>
    <w:rsid w:val="00203E2A"/>
    <w:rsid w:val="0021475C"/>
    <w:rsid w:val="00246342"/>
    <w:rsid w:val="002653B7"/>
    <w:rsid w:val="00282178"/>
    <w:rsid w:val="0029352C"/>
    <w:rsid w:val="002A21AB"/>
    <w:rsid w:val="002B1064"/>
    <w:rsid w:val="002C6F5A"/>
    <w:rsid w:val="002C7BFA"/>
    <w:rsid w:val="002D421B"/>
    <w:rsid w:val="002E63A0"/>
    <w:rsid w:val="002F6F58"/>
    <w:rsid w:val="00333BBA"/>
    <w:rsid w:val="00342451"/>
    <w:rsid w:val="00345FB5"/>
    <w:rsid w:val="003C0BB5"/>
    <w:rsid w:val="003D679A"/>
    <w:rsid w:val="004067B9"/>
    <w:rsid w:val="004103C0"/>
    <w:rsid w:val="00414550"/>
    <w:rsid w:val="00452292"/>
    <w:rsid w:val="00464AB4"/>
    <w:rsid w:val="00472AA3"/>
    <w:rsid w:val="004805F3"/>
    <w:rsid w:val="004865C2"/>
    <w:rsid w:val="004A3F94"/>
    <w:rsid w:val="004A62CE"/>
    <w:rsid w:val="004B194A"/>
    <w:rsid w:val="004B19A2"/>
    <w:rsid w:val="004B4147"/>
    <w:rsid w:val="004C5F72"/>
    <w:rsid w:val="00501DA7"/>
    <w:rsid w:val="005044C4"/>
    <w:rsid w:val="00506702"/>
    <w:rsid w:val="005120BA"/>
    <w:rsid w:val="005470C9"/>
    <w:rsid w:val="00552F9B"/>
    <w:rsid w:val="005636A7"/>
    <w:rsid w:val="005A20B8"/>
    <w:rsid w:val="005B6CB1"/>
    <w:rsid w:val="005B7422"/>
    <w:rsid w:val="005B7DB3"/>
    <w:rsid w:val="005D4391"/>
    <w:rsid w:val="005E03C0"/>
    <w:rsid w:val="005E7905"/>
    <w:rsid w:val="00607461"/>
    <w:rsid w:val="006120F7"/>
    <w:rsid w:val="0061400D"/>
    <w:rsid w:val="00614575"/>
    <w:rsid w:val="00621B5C"/>
    <w:rsid w:val="00624234"/>
    <w:rsid w:val="00632FC0"/>
    <w:rsid w:val="00685E59"/>
    <w:rsid w:val="00685FA6"/>
    <w:rsid w:val="006C2DFF"/>
    <w:rsid w:val="006E71F5"/>
    <w:rsid w:val="007029E3"/>
    <w:rsid w:val="007048A9"/>
    <w:rsid w:val="00707B61"/>
    <w:rsid w:val="00740637"/>
    <w:rsid w:val="00742495"/>
    <w:rsid w:val="007571B5"/>
    <w:rsid w:val="007772B1"/>
    <w:rsid w:val="007857FD"/>
    <w:rsid w:val="007C5364"/>
    <w:rsid w:val="007F0FAC"/>
    <w:rsid w:val="007F64AB"/>
    <w:rsid w:val="008110B3"/>
    <w:rsid w:val="00813E74"/>
    <w:rsid w:val="00814B1C"/>
    <w:rsid w:val="008424CE"/>
    <w:rsid w:val="00845757"/>
    <w:rsid w:val="00860299"/>
    <w:rsid w:val="00877E81"/>
    <w:rsid w:val="00885804"/>
    <w:rsid w:val="00887EC2"/>
    <w:rsid w:val="00890F1A"/>
    <w:rsid w:val="008B36C5"/>
    <w:rsid w:val="008B455B"/>
    <w:rsid w:val="008E2197"/>
    <w:rsid w:val="009001A4"/>
    <w:rsid w:val="00941E93"/>
    <w:rsid w:val="00943508"/>
    <w:rsid w:val="009631F3"/>
    <w:rsid w:val="009677E7"/>
    <w:rsid w:val="009759E6"/>
    <w:rsid w:val="00997E86"/>
    <w:rsid w:val="009B7D45"/>
    <w:rsid w:val="009D48AB"/>
    <w:rsid w:val="00A0587F"/>
    <w:rsid w:val="00A21AF8"/>
    <w:rsid w:val="00A47DBA"/>
    <w:rsid w:val="00A6097C"/>
    <w:rsid w:val="00A6425D"/>
    <w:rsid w:val="00A7305B"/>
    <w:rsid w:val="00A96376"/>
    <w:rsid w:val="00AB33E0"/>
    <w:rsid w:val="00AF3724"/>
    <w:rsid w:val="00AF3D22"/>
    <w:rsid w:val="00B03ED5"/>
    <w:rsid w:val="00B1384A"/>
    <w:rsid w:val="00B21D64"/>
    <w:rsid w:val="00B246A6"/>
    <w:rsid w:val="00B54D99"/>
    <w:rsid w:val="00B576F4"/>
    <w:rsid w:val="00B64027"/>
    <w:rsid w:val="00B6651E"/>
    <w:rsid w:val="00B73E22"/>
    <w:rsid w:val="00B85229"/>
    <w:rsid w:val="00B91AD8"/>
    <w:rsid w:val="00BB7CE4"/>
    <w:rsid w:val="00BC33C3"/>
    <w:rsid w:val="00BF0DAF"/>
    <w:rsid w:val="00BF3D53"/>
    <w:rsid w:val="00C05345"/>
    <w:rsid w:val="00C11DDF"/>
    <w:rsid w:val="00C344AA"/>
    <w:rsid w:val="00C37B1A"/>
    <w:rsid w:val="00C43284"/>
    <w:rsid w:val="00C5732D"/>
    <w:rsid w:val="00C777FF"/>
    <w:rsid w:val="00C93203"/>
    <w:rsid w:val="00CA1CA1"/>
    <w:rsid w:val="00CD2FD2"/>
    <w:rsid w:val="00CD3322"/>
    <w:rsid w:val="00CE0976"/>
    <w:rsid w:val="00D00BDF"/>
    <w:rsid w:val="00D12DFD"/>
    <w:rsid w:val="00D269DA"/>
    <w:rsid w:val="00D31A44"/>
    <w:rsid w:val="00D36DBA"/>
    <w:rsid w:val="00D37286"/>
    <w:rsid w:val="00D528B6"/>
    <w:rsid w:val="00D55F6F"/>
    <w:rsid w:val="00D62B7E"/>
    <w:rsid w:val="00D70776"/>
    <w:rsid w:val="00DB1049"/>
    <w:rsid w:val="00DC04CE"/>
    <w:rsid w:val="00DD077F"/>
    <w:rsid w:val="00DF42BE"/>
    <w:rsid w:val="00E31C5A"/>
    <w:rsid w:val="00E56E48"/>
    <w:rsid w:val="00E6611E"/>
    <w:rsid w:val="00E66EE3"/>
    <w:rsid w:val="00E85CD8"/>
    <w:rsid w:val="00E91593"/>
    <w:rsid w:val="00E96700"/>
    <w:rsid w:val="00EB2F9A"/>
    <w:rsid w:val="00EB673C"/>
    <w:rsid w:val="00EC2F65"/>
    <w:rsid w:val="00F22431"/>
    <w:rsid w:val="00FA68B2"/>
    <w:rsid w:val="00FE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08C7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724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79A"/>
    <w:pPr>
      <w:keepNext/>
      <w:keepLines/>
      <w:spacing w:after="0"/>
      <w:outlineLvl w:val="1"/>
    </w:pPr>
    <w:rPr>
      <w:rFonts w:eastAsiaTheme="majorEastAsia" w:cstheme="majorBidi"/>
      <w:b/>
      <w:color w:val="1D3251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D679A"/>
    <w:rPr>
      <w:rFonts w:eastAsiaTheme="majorEastAsia" w:cstheme="majorBidi"/>
      <w:b/>
      <w:color w:val="1D3251" w:themeColor="accent1"/>
      <w:sz w:val="24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customStyle="1" w:styleId="sc-hhrair">
    <w:name w:val="sc-hhrair"/>
    <w:basedOn w:val="DefaultParagraphFont"/>
    <w:rsid w:val="006120F7"/>
  </w:style>
  <w:style w:type="character" w:styleId="Hyperlink">
    <w:name w:val="Hyperlink"/>
    <w:basedOn w:val="DefaultParagraphFont"/>
    <w:uiPriority w:val="99"/>
    <w:unhideWhenUsed/>
    <w:rsid w:val="006120F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69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85F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yperlink" Target="https://www.linkedin.com/in/amy-lap-663a14b9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hyperlink" Target="https://www.linkedin.com/in/amy-lap-663a14b9" TargetMode="Externa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306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4ABE6F550F42918CF36B7F9813F2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2DE04-DE54-45EA-AFD4-F9DB2B131847}"/>
      </w:docPartPr>
      <w:docPartBody>
        <w:p w:rsidR="00725FBA" w:rsidRDefault="00331632" w:rsidP="00331632">
          <w:pPr>
            <w:pStyle w:val="144ABE6F550F42918CF36B7F9813F2FB"/>
          </w:pPr>
          <w:r>
            <w:t>Education</w:t>
          </w:r>
        </w:p>
      </w:docPartBody>
    </w:docPart>
    <w:docPart>
      <w:docPartPr>
        <w:name w:val="4237CFB6929B44298351F50036166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27DF6-A0D8-415E-8C95-66FCF96B1711}"/>
      </w:docPartPr>
      <w:docPartBody>
        <w:p w:rsidR="00725FBA" w:rsidRDefault="00331632" w:rsidP="00331632">
          <w:pPr>
            <w:pStyle w:val="4237CFB6929B44298351F50036166B9D"/>
          </w:pPr>
          <w:r w:rsidRPr="007772B1">
            <w:t>ABOUT ME</w:t>
          </w:r>
        </w:p>
      </w:docPartBody>
    </w:docPart>
    <w:docPart>
      <w:docPartPr>
        <w:name w:val="2F4BF41C5E8643FBB3D7F594AE894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1E000-D1D1-4EB3-BAB6-03781956C2C1}"/>
      </w:docPartPr>
      <w:docPartBody>
        <w:p w:rsidR="00725FBA" w:rsidRDefault="00331632" w:rsidP="00331632">
          <w:pPr>
            <w:pStyle w:val="2F4BF41C5E8643FBB3D7F594AE8949A7"/>
          </w:pPr>
          <w:r>
            <w:t>Skills</w:t>
          </w:r>
        </w:p>
      </w:docPartBody>
    </w:docPart>
    <w:docPart>
      <w:docPartPr>
        <w:name w:val="B8CFA638C166471EA48BF8D8CDE5F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DBF4F-EB55-490D-AE77-34D974B2EDF1}"/>
      </w:docPartPr>
      <w:docPartBody>
        <w:p w:rsidR="00725FBA" w:rsidRDefault="00331632" w:rsidP="00331632">
          <w:pPr>
            <w:pStyle w:val="B8CFA638C166471EA48BF8D8CDE5F4F1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 w16cid:durableId="1299215796">
    <w:abstractNumId w:val="0"/>
  </w:num>
  <w:num w:numId="2" w16cid:durableId="1627814799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32"/>
    <w:rsid w:val="00061E6F"/>
    <w:rsid w:val="000A5F1F"/>
    <w:rsid w:val="0017494A"/>
    <w:rsid w:val="00331632"/>
    <w:rsid w:val="00725FBA"/>
    <w:rsid w:val="0090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4ABE6F550F42918CF36B7F9813F2FB">
    <w:name w:val="144ABE6F550F42918CF36B7F9813F2FB"/>
    <w:rsid w:val="00331632"/>
  </w:style>
  <w:style w:type="paragraph" w:customStyle="1" w:styleId="4237CFB6929B44298351F50036166B9D">
    <w:name w:val="4237CFB6929B44298351F50036166B9D"/>
    <w:rsid w:val="00331632"/>
  </w:style>
  <w:style w:type="paragraph" w:customStyle="1" w:styleId="2F4BF41C5E8643FBB3D7F594AE8949A7">
    <w:name w:val="2F4BF41C5E8643FBB3D7F594AE8949A7"/>
    <w:rsid w:val="00331632"/>
  </w:style>
  <w:style w:type="paragraph" w:customStyle="1" w:styleId="B8CFA638C166471EA48BF8D8CDE5F4F1">
    <w:name w:val="B8CFA638C166471EA48BF8D8CDE5F4F1"/>
    <w:rsid w:val="00331632"/>
  </w:style>
  <w:style w:type="paragraph" w:customStyle="1" w:styleId="AD22CEC99B804584BB3EFC4CC8E905B6">
    <w:name w:val="AD22CEC99B804584BB3EFC4CC8E905B6"/>
    <w:rsid w:val="00331632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  <w:lang w:val="en-US" w:eastAsia="en-US"/>
    </w:rPr>
  </w:style>
  <w:style w:type="numbering" w:customStyle="1" w:styleId="BullettedList">
    <w:name w:val="BullettedList"/>
    <w:uiPriority w:val="99"/>
    <w:pPr>
      <w:numPr>
        <w:numId w:val="1"/>
      </w:numPr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2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2023-06-24T16:26:00Z</dcterms:created>
  <dcterms:modified xsi:type="dcterms:W3CDTF">2023-06-24T16:26:00Z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